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5D57" w14:textId="77912B09" w:rsidR="005B28F9" w:rsidRPr="00251A02" w:rsidRDefault="00175D28" w:rsidP="00BB463D">
      <w:pPr>
        <w:pStyle w:val="Title"/>
        <w:rPr>
          <w:rFonts w:asciiTheme="majorHAnsi" w:hAnsiTheme="majorHAnsi"/>
        </w:rPr>
      </w:pPr>
      <w:r w:rsidRPr="00251A02">
        <w:rPr>
          <w:rFonts w:asciiTheme="majorHAnsi" w:hAnsiTheme="majorHAnsi"/>
        </w:rPr>
        <w:t>Smart Ride app</w:t>
      </w:r>
    </w:p>
    <w:p w14:paraId="5A489644" w14:textId="77777777" w:rsidR="00EC725A" w:rsidRDefault="00EC725A" w:rsidP="00EC725A"/>
    <w:p w14:paraId="2DB9895E" w14:textId="77777777" w:rsidR="00EC725A" w:rsidRDefault="00EC725A" w:rsidP="00EC725A"/>
    <w:p w14:paraId="4285F63D" w14:textId="77777777" w:rsidR="00EC725A" w:rsidRPr="00EC725A" w:rsidRDefault="00EC725A" w:rsidP="00EC725A">
      <w:pPr>
        <w:rPr>
          <w:sz w:val="24"/>
          <w:szCs w:val="24"/>
        </w:rPr>
      </w:pPr>
    </w:p>
    <w:p w14:paraId="284451A9" w14:textId="77777777" w:rsidR="00EC725A" w:rsidRPr="00175D28" w:rsidRDefault="00EC725A" w:rsidP="00175D28">
      <w:pPr>
        <w:rPr>
          <w:b/>
          <w:bCs/>
          <w:sz w:val="24"/>
          <w:szCs w:val="24"/>
        </w:rPr>
      </w:pPr>
      <w:r w:rsidRPr="00175D28">
        <w:rPr>
          <w:b/>
          <w:bCs/>
          <w:sz w:val="24"/>
          <w:szCs w:val="24"/>
        </w:rPr>
        <w:t>Group Members</w:t>
      </w:r>
    </w:p>
    <w:p w14:paraId="6CCD70C3"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Vijayaraghavan Sudesh Kumar - 8868141</w:t>
      </w:r>
    </w:p>
    <w:p w14:paraId="0584AA9D"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Kennedy Mbano - 8826852</w:t>
      </w:r>
    </w:p>
    <w:p w14:paraId="236E76F2" w14:textId="7F0C2FF8"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Derryck D</w:t>
      </w:r>
      <w:r w:rsidR="0094458B">
        <w:rPr>
          <w:rFonts w:ascii="Roboto" w:eastAsia="Times New Roman" w:hAnsi="Roboto" w:cs="Segoe UI"/>
          <w:color w:val="414152"/>
          <w:sz w:val="24"/>
          <w:szCs w:val="24"/>
          <w:bdr w:val="none" w:sz="0" w:space="0" w:color="auto" w:frame="1"/>
        </w:rPr>
        <w:t>o</w:t>
      </w:r>
      <w:r w:rsidRPr="00175D28">
        <w:rPr>
          <w:rFonts w:ascii="Roboto" w:eastAsia="Times New Roman" w:hAnsi="Roboto" w:cs="Segoe UI"/>
          <w:color w:val="414152"/>
          <w:sz w:val="24"/>
          <w:szCs w:val="24"/>
          <w:bdr w:val="none" w:sz="0" w:space="0" w:color="auto" w:frame="1"/>
        </w:rPr>
        <w:t>wuona - 8862396</w:t>
      </w:r>
    </w:p>
    <w:p w14:paraId="65B617C6"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Christina Tresa Abraham - 8875231</w:t>
      </w:r>
    </w:p>
    <w:p w14:paraId="6E7351C6" w14:textId="77777777" w:rsidR="00EC725A" w:rsidRPr="00EC725A" w:rsidRDefault="00EC725A" w:rsidP="00EC725A">
      <w:pPr>
        <w:pStyle w:val="ListParagraph"/>
        <w:rPr>
          <w:sz w:val="24"/>
          <w:szCs w:val="24"/>
        </w:rPr>
      </w:pPr>
    </w:p>
    <w:p w14:paraId="59150FEA" w14:textId="77777777" w:rsidR="00EC725A" w:rsidRPr="00EC725A" w:rsidRDefault="00EC725A" w:rsidP="00EC725A">
      <w:pPr>
        <w:jc w:val="center"/>
        <w:rPr>
          <w:sz w:val="24"/>
          <w:szCs w:val="24"/>
        </w:rPr>
      </w:pPr>
    </w:p>
    <w:p w14:paraId="18106EEF" w14:textId="0AC8C524" w:rsidR="00EC725A" w:rsidRPr="00175D28" w:rsidRDefault="00175D28" w:rsidP="00EC725A">
      <w:pPr>
        <w:jc w:val="center"/>
        <w:rPr>
          <w:b/>
          <w:bCs/>
          <w:sz w:val="32"/>
          <w:szCs w:val="32"/>
        </w:rPr>
      </w:pPr>
      <w:r w:rsidRPr="00175D28">
        <w:rPr>
          <w:b/>
          <w:bCs/>
          <w:sz w:val="32"/>
          <w:szCs w:val="32"/>
        </w:rPr>
        <w:t>PROG8750</w:t>
      </w:r>
      <w:r w:rsidR="00EC725A" w:rsidRPr="00175D28">
        <w:rPr>
          <w:b/>
          <w:bCs/>
          <w:sz w:val="32"/>
          <w:szCs w:val="32"/>
        </w:rPr>
        <w:t xml:space="preserve"> and </w:t>
      </w:r>
      <w:r w:rsidRPr="00175D28">
        <w:rPr>
          <w:b/>
          <w:bCs/>
          <w:sz w:val="32"/>
          <w:szCs w:val="32"/>
        </w:rPr>
        <w:t xml:space="preserve">Capstone </w:t>
      </w:r>
      <w:r>
        <w:rPr>
          <w:b/>
          <w:bCs/>
          <w:sz w:val="32"/>
          <w:szCs w:val="32"/>
        </w:rPr>
        <w:t>(</w:t>
      </w:r>
      <w:r w:rsidRPr="00175D28">
        <w:rPr>
          <w:b/>
          <w:bCs/>
          <w:sz w:val="32"/>
          <w:szCs w:val="32"/>
        </w:rPr>
        <w:t>Web Development</w:t>
      </w:r>
      <w:r>
        <w:rPr>
          <w:b/>
          <w:bCs/>
          <w:sz w:val="32"/>
          <w:szCs w:val="32"/>
        </w:rPr>
        <w:t>)</w:t>
      </w:r>
    </w:p>
    <w:p w14:paraId="497C8204" w14:textId="74F6624A" w:rsidR="00EC725A" w:rsidRPr="00175D28" w:rsidRDefault="00175D28" w:rsidP="00994C7D">
      <w:pPr>
        <w:jc w:val="center"/>
        <w:rPr>
          <w:b/>
          <w:bCs/>
          <w:sz w:val="32"/>
          <w:szCs w:val="32"/>
        </w:rPr>
      </w:pPr>
      <w:r w:rsidRPr="00175D28">
        <w:rPr>
          <w:b/>
          <w:bCs/>
          <w:sz w:val="32"/>
          <w:szCs w:val="32"/>
        </w:rPr>
        <w:t>Semester 4</w:t>
      </w:r>
    </w:p>
    <w:p w14:paraId="4894C053" w14:textId="77777777" w:rsidR="00EC725A" w:rsidRDefault="00EC725A" w:rsidP="00EC725A">
      <w:pPr>
        <w:jc w:val="center"/>
        <w:rPr>
          <w:sz w:val="24"/>
          <w:szCs w:val="24"/>
        </w:rPr>
      </w:pPr>
    </w:p>
    <w:p w14:paraId="0DA30713" w14:textId="77777777" w:rsidR="00EC725A" w:rsidRDefault="00EC725A" w:rsidP="00EC725A">
      <w:pPr>
        <w:jc w:val="center"/>
        <w:rPr>
          <w:sz w:val="24"/>
          <w:szCs w:val="24"/>
        </w:rPr>
      </w:pPr>
    </w:p>
    <w:p w14:paraId="51AA1C07" w14:textId="77777777" w:rsidR="00976B75" w:rsidRDefault="00976B75" w:rsidP="00175D28">
      <w:pPr>
        <w:rPr>
          <w:sz w:val="24"/>
          <w:szCs w:val="24"/>
        </w:rPr>
      </w:pPr>
    </w:p>
    <w:p w14:paraId="06020965" w14:textId="77777777" w:rsidR="00EC725A" w:rsidRDefault="00EC725A" w:rsidP="00EC725A">
      <w:pPr>
        <w:jc w:val="center"/>
        <w:rPr>
          <w:sz w:val="24"/>
          <w:szCs w:val="24"/>
        </w:rPr>
      </w:pPr>
    </w:p>
    <w:p w14:paraId="172F1ACC" w14:textId="77777777" w:rsidR="00EC725A" w:rsidRPr="00F76CE9" w:rsidRDefault="00EC725A" w:rsidP="00EC725A">
      <w:pPr>
        <w:jc w:val="center"/>
        <w:rPr>
          <w:b/>
          <w:bCs/>
          <w:sz w:val="28"/>
          <w:szCs w:val="28"/>
        </w:rPr>
      </w:pPr>
      <w:r w:rsidRPr="00F76CE9">
        <w:rPr>
          <w:b/>
          <w:bCs/>
          <w:sz w:val="28"/>
          <w:szCs w:val="28"/>
        </w:rPr>
        <w:t>Submitted to</w:t>
      </w:r>
    </w:p>
    <w:p w14:paraId="0523B2F2" w14:textId="5CB483D7" w:rsidR="005F1E83" w:rsidRPr="00F76CE9" w:rsidRDefault="00175D28" w:rsidP="00EC725A">
      <w:pPr>
        <w:jc w:val="center"/>
        <w:rPr>
          <w:sz w:val="28"/>
          <w:szCs w:val="28"/>
        </w:rPr>
      </w:pPr>
      <w:r w:rsidRPr="00F76CE9">
        <w:rPr>
          <w:sz w:val="28"/>
          <w:szCs w:val="28"/>
        </w:rPr>
        <w:t>Pankaj Bains</w:t>
      </w:r>
    </w:p>
    <w:p w14:paraId="45948F2F" w14:textId="77777777" w:rsidR="005F1E83" w:rsidRDefault="005F1E83">
      <w:pPr>
        <w:rPr>
          <w:sz w:val="24"/>
          <w:szCs w:val="24"/>
        </w:rPr>
      </w:pPr>
      <w:r>
        <w:rPr>
          <w:sz w:val="24"/>
          <w:szCs w:val="24"/>
        </w:rPr>
        <w:br w:type="page"/>
      </w:r>
    </w:p>
    <w:sdt>
      <w:sdtPr>
        <w:rPr>
          <w:rFonts w:asciiTheme="minorHAnsi" w:eastAsiaTheme="minorEastAsia" w:hAnsiTheme="minorHAnsi" w:cstheme="minorBidi"/>
          <w:color w:val="auto"/>
          <w:sz w:val="21"/>
          <w:szCs w:val="21"/>
        </w:rPr>
        <w:id w:val="2000696723"/>
        <w:docPartObj>
          <w:docPartGallery w:val="Table of Contents"/>
          <w:docPartUnique/>
        </w:docPartObj>
      </w:sdtPr>
      <w:sdtEndPr>
        <w:rPr>
          <w:b/>
          <w:bCs/>
          <w:noProof/>
        </w:rPr>
      </w:sdtEndPr>
      <w:sdtContent>
        <w:p w14:paraId="0DF6BE39" w14:textId="59732274" w:rsidR="001E2C78" w:rsidRDefault="001E2C78">
          <w:pPr>
            <w:pStyle w:val="TOCHeading"/>
          </w:pPr>
          <w:r>
            <w:t>Table of Contents</w:t>
          </w:r>
        </w:p>
        <w:p w14:paraId="393FED85" w14:textId="3E0E3D77" w:rsidR="001E2C78" w:rsidRDefault="001E2C78">
          <w:pPr>
            <w:pStyle w:val="TOC1"/>
            <w:tabs>
              <w:tab w:val="right" w:leader="dot" w:pos="9350"/>
            </w:tabs>
            <w:rPr>
              <w:noProof/>
            </w:rPr>
          </w:pPr>
          <w:r>
            <w:fldChar w:fldCharType="begin"/>
          </w:r>
          <w:r>
            <w:instrText xml:space="preserve"> TOC \o "1-3" \h \z \u </w:instrText>
          </w:r>
          <w:r>
            <w:fldChar w:fldCharType="separate"/>
          </w:r>
          <w:hyperlink w:anchor="_Toc156890395" w:history="1">
            <w:r w:rsidRPr="00953C4E">
              <w:rPr>
                <w:rStyle w:val="Hyperlink"/>
                <w:rFonts w:asciiTheme="majorHAnsi" w:hAnsiTheme="majorHAnsi"/>
                <w:b/>
                <w:noProof/>
              </w:rPr>
              <w:t>Introduction</w:t>
            </w:r>
            <w:r>
              <w:rPr>
                <w:noProof/>
                <w:webHidden/>
              </w:rPr>
              <w:tab/>
            </w:r>
            <w:r>
              <w:rPr>
                <w:noProof/>
                <w:webHidden/>
              </w:rPr>
              <w:fldChar w:fldCharType="begin"/>
            </w:r>
            <w:r>
              <w:rPr>
                <w:noProof/>
                <w:webHidden/>
              </w:rPr>
              <w:instrText xml:space="preserve"> PAGEREF _Toc156890395 \h </w:instrText>
            </w:r>
            <w:r>
              <w:rPr>
                <w:noProof/>
                <w:webHidden/>
              </w:rPr>
            </w:r>
            <w:r>
              <w:rPr>
                <w:noProof/>
                <w:webHidden/>
              </w:rPr>
              <w:fldChar w:fldCharType="separate"/>
            </w:r>
            <w:r w:rsidR="00237281">
              <w:rPr>
                <w:noProof/>
                <w:webHidden/>
              </w:rPr>
              <w:t>3</w:t>
            </w:r>
            <w:r>
              <w:rPr>
                <w:noProof/>
                <w:webHidden/>
              </w:rPr>
              <w:fldChar w:fldCharType="end"/>
            </w:r>
          </w:hyperlink>
        </w:p>
        <w:p w14:paraId="6487DBFC" w14:textId="732490F0" w:rsidR="001E2C78" w:rsidRDefault="00000000">
          <w:pPr>
            <w:pStyle w:val="TOC1"/>
            <w:tabs>
              <w:tab w:val="right" w:leader="dot" w:pos="9350"/>
            </w:tabs>
            <w:rPr>
              <w:noProof/>
            </w:rPr>
          </w:pPr>
          <w:hyperlink w:anchor="_Toc156890396" w:history="1">
            <w:r w:rsidR="001E2C78" w:rsidRPr="00953C4E">
              <w:rPr>
                <w:rStyle w:val="Hyperlink"/>
                <w:rFonts w:asciiTheme="majorHAnsi" w:hAnsiTheme="majorHAnsi"/>
                <w:b/>
                <w:noProof/>
              </w:rPr>
              <w:t>Design and Data Flow</w:t>
            </w:r>
            <w:r w:rsidR="001E2C78">
              <w:rPr>
                <w:noProof/>
                <w:webHidden/>
              </w:rPr>
              <w:tab/>
            </w:r>
            <w:r w:rsidR="001E2C78">
              <w:rPr>
                <w:noProof/>
                <w:webHidden/>
              </w:rPr>
              <w:fldChar w:fldCharType="begin"/>
            </w:r>
            <w:r w:rsidR="001E2C78">
              <w:rPr>
                <w:noProof/>
                <w:webHidden/>
              </w:rPr>
              <w:instrText xml:space="preserve"> PAGEREF _Toc156890396 \h </w:instrText>
            </w:r>
            <w:r w:rsidR="001E2C78">
              <w:rPr>
                <w:noProof/>
                <w:webHidden/>
              </w:rPr>
            </w:r>
            <w:r w:rsidR="001E2C78">
              <w:rPr>
                <w:noProof/>
                <w:webHidden/>
              </w:rPr>
              <w:fldChar w:fldCharType="separate"/>
            </w:r>
            <w:r w:rsidR="00237281">
              <w:rPr>
                <w:noProof/>
                <w:webHidden/>
              </w:rPr>
              <w:t>4</w:t>
            </w:r>
            <w:r w:rsidR="001E2C78">
              <w:rPr>
                <w:noProof/>
                <w:webHidden/>
              </w:rPr>
              <w:fldChar w:fldCharType="end"/>
            </w:r>
          </w:hyperlink>
        </w:p>
        <w:p w14:paraId="4B0F3620" w14:textId="16389D37" w:rsidR="001E2C78" w:rsidRDefault="00000000">
          <w:pPr>
            <w:pStyle w:val="TOC2"/>
            <w:tabs>
              <w:tab w:val="right" w:leader="dot" w:pos="9350"/>
            </w:tabs>
            <w:rPr>
              <w:noProof/>
            </w:rPr>
          </w:pPr>
          <w:hyperlink w:anchor="_Toc156890397" w:history="1">
            <w:r w:rsidR="001E2C78" w:rsidRPr="00953C4E">
              <w:rPr>
                <w:rStyle w:val="Hyperlink"/>
                <w:rFonts w:asciiTheme="majorHAnsi" w:hAnsiTheme="majorHAnsi"/>
                <w:b/>
                <w:noProof/>
              </w:rPr>
              <w:t>Page Flow</w:t>
            </w:r>
            <w:r w:rsidR="001E2C78">
              <w:rPr>
                <w:noProof/>
                <w:webHidden/>
              </w:rPr>
              <w:tab/>
            </w:r>
            <w:r w:rsidR="001E2C78">
              <w:rPr>
                <w:noProof/>
                <w:webHidden/>
              </w:rPr>
              <w:fldChar w:fldCharType="begin"/>
            </w:r>
            <w:r w:rsidR="001E2C78">
              <w:rPr>
                <w:noProof/>
                <w:webHidden/>
              </w:rPr>
              <w:instrText xml:space="preserve"> PAGEREF _Toc156890397 \h </w:instrText>
            </w:r>
            <w:r w:rsidR="001E2C78">
              <w:rPr>
                <w:noProof/>
                <w:webHidden/>
              </w:rPr>
            </w:r>
            <w:r w:rsidR="001E2C78">
              <w:rPr>
                <w:noProof/>
                <w:webHidden/>
              </w:rPr>
              <w:fldChar w:fldCharType="separate"/>
            </w:r>
            <w:r w:rsidR="00237281">
              <w:rPr>
                <w:noProof/>
                <w:webHidden/>
              </w:rPr>
              <w:t>4</w:t>
            </w:r>
            <w:r w:rsidR="001E2C78">
              <w:rPr>
                <w:noProof/>
                <w:webHidden/>
              </w:rPr>
              <w:fldChar w:fldCharType="end"/>
            </w:r>
          </w:hyperlink>
        </w:p>
        <w:p w14:paraId="219C52D4" w14:textId="725A23F4" w:rsidR="001E2C78" w:rsidRDefault="00000000">
          <w:pPr>
            <w:pStyle w:val="TOC2"/>
            <w:tabs>
              <w:tab w:val="right" w:leader="dot" w:pos="9350"/>
            </w:tabs>
            <w:rPr>
              <w:noProof/>
            </w:rPr>
          </w:pPr>
          <w:hyperlink w:anchor="_Toc156890398" w:history="1">
            <w:r w:rsidR="001E2C78" w:rsidRPr="00953C4E">
              <w:rPr>
                <w:rStyle w:val="Hyperlink"/>
                <w:rFonts w:asciiTheme="majorHAnsi" w:hAnsiTheme="majorHAnsi"/>
                <w:b/>
                <w:noProof/>
              </w:rPr>
              <w:t>High Level Component Design</w:t>
            </w:r>
            <w:r w:rsidR="001E2C78">
              <w:rPr>
                <w:noProof/>
                <w:webHidden/>
              </w:rPr>
              <w:tab/>
            </w:r>
            <w:r w:rsidR="001E2C78">
              <w:rPr>
                <w:noProof/>
                <w:webHidden/>
              </w:rPr>
              <w:fldChar w:fldCharType="begin"/>
            </w:r>
            <w:r w:rsidR="001E2C78">
              <w:rPr>
                <w:noProof/>
                <w:webHidden/>
              </w:rPr>
              <w:instrText xml:space="preserve"> PAGEREF _Toc156890398 \h </w:instrText>
            </w:r>
            <w:r w:rsidR="001E2C78">
              <w:rPr>
                <w:noProof/>
                <w:webHidden/>
              </w:rPr>
            </w:r>
            <w:r w:rsidR="001E2C78">
              <w:rPr>
                <w:noProof/>
                <w:webHidden/>
              </w:rPr>
              <w:fldChar w:fldCharType="separate"/>
            </w:r>
            <w:r w:rsidR="00237281">
              <w:rPr>
                <w:noProof/>
                <w:webHidden/>
              </w:rPr>
              <w:t>9</w:t>
            </w:r>
            <w:r w:rsidR="001E2C78">
              <w:rPr>
                <w:noProof/>
                <w:webHidden/>
              </w:rPr>
              <w:fldChar w:fldCharType="end"/>
            </w:r>
          </w:hyperlink>
        </w:p>
        <w:p w14:paraId="05224365" w14:textId="46C0F6F2" w:rsidR="001E2C78" w:rsidRDefault="00000000">
          <w:pPr>
            <w:pStyle w:val="TOC2"/>
            <w:tabs>
              <w:tab w:val="right" w:leader="dot" w:pos="9350"/>
            </w:tabs>
            <w:rPr>
              <w:noProof/>
            </w:rPr>
          </w:pPr>
          <w:hyperlink w:anchor="_Toc156890399" w:history="1">
            <w:r w:rsidR="001E2C78" w:rsidRPr="00953C4E">
              <w:rPr>
                <w:rStyle w:val="Hyperlink"/>
                <w:rFonts w:asciiTheme="majorHAnsi" w:hAnsiTheme="majorHAnsi"/>
                <w:b/>
                <w:noProof/>
              </w:rPr>
              <w:t>High Level Database Design</w:t>
            </w:r>
            <w:r w:rsidR="001E2C78">
              <w:rPr>
                <w:noProof/>
                <w:webHidden/>
              </w:rPr>
              <w:tab/>
            </w:r>
            <w:r w:rsidR="001E2C78">
              <w:rPr>
                <w:noProof/>
                <w:webHidden/>
              </w:rPr>
              <w:fldChar w:fldCharType="begin"/>
            </w:r>
            <w:r w:rsidR="001E2C78">
              <w:rPr>
                <w:noProof/>
                <w:webHidden/>
              </w:rPr>
              <w:instrText xml:space="preserve"> PAGEREF _Toc156890399 \h </w:instrText>
            </w:r>
            <w:r w:rsidR="001E2C78">
              <w:rPr>
                <w:noProof/>
                <w:webHidden/>
              </w:rPr>
            </w:r>
            <w:r w:rsidR="001E2C78">
              <w:rPr>
                <w:noProof/>
                <w:webHidden/>
              </w:rPr>
              <w:fldChar w:fldCharType="separate"/>
            </w:r>
            <w:r w:rsidR="00237281">
              <w:rPr>
                <w:noProof/>
                <w:webHidden/>
              </w:rPr>
              <w:t>10</w:t>
            </w:r>
            <w:r w:rsidR="001E2C78">
              <w:rPr>
                <w:noProof/>
                <w:webHidden/>
              </w:rPr>
              <w:fldChar w:fldCharType="end"/>
            </w:r>
          </w:hyperlink>
        </w:p>
        <w:p w14:paraId="0E802BE6" w14:textId="53EA0739" w:rsidR="001E2C78" w:rsidRDefault="00000000">
          <w:pPr>
            <w:pStyle w:val="TOC1"/>
            <w:tabs>
              <w:tab w:val="right" w:leader="dot" w:pos="9350"/>
            </w:tabs>
            <w:rPr>
              <w:noProof/>
            </w:rPr>
          </w:pPr>
          <w:hyperlink w:anchor="_Toc156890400" w:history="1">
            <w:r w:rsidR="001E2C78" w:rsidRPr="00953C4E">
              <w:rPr>
                <w:rStyle w:val="Hyperlink"/>
                <w:rFonts w:asciiTheme="majorHAnsi" w:hAnsiTheme="majorHAnsi"/>
                <w:b/>
                <w:noProof/>
              </w:rPr>
              <w:t>Chosen Technology Stack</w:t>
            </w:r>
            <w:r w:rsidR="001E2C78">
              <w:rPr>
                <w:noProof/>
                <w:webHidden/>
              </w:rPr>
              <w:tab/>
            </w:r>
            <w:r w:rsidR="001E2C78">
              <w:rPr>
                <w:noProof/>
                <w:webHidden/>
              </w:rPr>
              <w:fldChar w:fldCharType="begin"/>
            </w:r>
            <w:r w:rsidR="001E2C78">
              <w:rPr>
                <w:noProof/>
                <w:webHidden/>
              </w:rPr>
              <w:instrText xml:space="preserve"> PAGEREF _Toc156890400 \h </w:instrText>
            </w:r>
            <w:r w:rsidR="001E2C78">
              <w:rPr>
                <w:noProof/>
                <w:webHidden/>
              </w:rPr>
            </w:r>
            <w:r w:rsidR="001E2C78">
              <w:rPr>
                <w:noProof/>
                <w:webHidden/>
              </w:rPr>
              <w:fldChar w:fldCharType="separate"/>
            </w:r>
            <w:r w:rsidR="00237281">
              <w:rPr>
                <w:noProof/>
                <w:webHidden/>
              </w:rPr>
              <w:t>11</w:t>
            </w:r>
            <w:r w:rsidR="001E2C78">
              <w:rPr>
                <w:noProof/>
                <w:webHidden/>
              </w:rPr>
              <w:fldChar w:fldCharType="end"/>
            </w:r>
          </w:hyperlink>
        </w:p>
        <w:p w14:paraId="6620BE7D" w14:textId="03CBC6F7" w:rsidR="001E2C78" w:rsidRDefault="00000000">
          <w:pPr>
            <w:pStyle w:val="TOC1"/>
            <w:tabs>
              <w:tab w:val="right" w:leader="dot" w:pos="9350"/>
            </w:tabs>
            <w:rPr>
              <w:noProof/>
            </w:rPr>
          </w:pPr>
          <w:hyperlink w:anchor="_Toc156890401" w:history="1">
            <w:r w:rsidR="001E2C78" w:rsidRPr="00953C4E">
              <w:rPr>
                <w:rStyle w:val="Hyperlink"/>
                <w:rFonts w:asciiTheme="majorHAnsi" w:hAnsiTheme="majorHAnsi"/>
                <w:b/>
                <w:noProof/>
              </w:rPr>
              <w:t>Conclusion</w:t>
            </w:r>
            <w:r w:rsidR="001E2C78">
              <w:rPr>
                <w:noProof/>
                <w:webHidden/>
              </w:rPr>
              <w:tab/>
            </w:r>
            <w:r w:rsidR="001E2C78">
              <w:rPr>
                <w:noProof/>
                <w:webHidden/>
              </w:rPr>
              <w:fldChar w:fldCharType="begin"/>
            </w:r>
            <w:r w:rsidR="001E2C78">
              <w:rPr>
                <w:noProof/>
                <w:webHidden/>
              </w:rPr>
              <w:instrText xml:space="preserve"> PAGEREF _Toc156890401 \h </w:instrText>
            </w:r>
            <w:r w:rsidR="001E2C78">
              <w:rPr>
                <w:noProof/>
                <w:webHidden/>
              </w:rPr>
            </w:r>
            <w:r w:rsidR="001E2C78">
              <w:rPr>
                <w:noProof/>
                <w:webHidden/>
              </w:rPr>
              <w:fldChar w:fldCharType="separate"/>
            </w:r>
            <w:r w:rsidR="00237281">
              <w:rPr>
                <w:noProof/>
                <w:webHidden/>
              </w:rPr>
              <w:t>12</w:t>
            </w:r>
            <w:r w:rsidR="001E2C78">
              <w:rPr>
                <w:noProof/>
                <w:webHidden/>
              </w:rPr>
              <w:fldChar w:fldCharType="end"/>
            </w:r>
          </w:hyperlink>
        </w:p>
        <w:p w14:paraId="1138BA7F" w14:textId="010DCFDD" w:rsidR="001E2C78" w:rsidRDefault="00000000">
          <w:pPr>
            <w:pStyle w:val="TOC1"/>
            <w:tabs>
              <w:tab w:val="right" w:leader="dot" w:pos="9350"/>
            </w:tabs>
            <w:rPr>
              <w:noProof/>
            </w:rPr>
          </w:pPr>
          <w:hyperlink w:anchor="_Toc156890402" w:history="1">
            <w:r w:rsidR="001E2C78" w:rsidRPr="00953C4E">
              <w:rPr>
                <w:rStyle w:val="Hyperlink"/>
                <w:rFonts w:asciiTheme="majorHAnsi" w:hAnsiTheme="majorHAnsi"/>
                <w:b/>
                <w:noProof/>
              </w:rPr>
              <w:t>GitHub Link</w:t>
            </w:r>
            <w:r w:rsidR="001E2C78">
              <w:rPr>
                <w:noProof/>
                <w:webHidden/>
              </w:rPr>
              <w:tab/>
            </w:r>
            <w:r w:rsidR="001E2C78">
              <w:rPr>
                <w:noProof/>
                <w:webHidden/>
              </w:rPr>
              <w:fldChar w:fldCharType="begin"/>
            </w:r>
            <w:r w:rsidR="001E2C78">
              <w:rPr>
                <w:noProof/>
                <w:webHidden/>
              </w:rPr>
              <w:instrText xml:space="preserve"> PAGEREF _Toc156890402 \h </w:instrText>
            </w:r>
            <w:r w:rsidR="001E2C78">
              <w:rPr>
                <w:noProof/>
                <w:webHidden/>
              </w:rPr>
            </w:r>
            <w:r w:rsidR="001E2C78">
              <w:rPr>
                <w:noProof/>
                <w:webHidden/>
              </w:rPr>
              <w:fldChar w:fldCharType="separate"/>
            </w:r>
            <w:r w:rsidR="00237281">
              <w:rPr>
                <w:noProof/>
                <w:webHidden/>
              </w:rPr>
              <w:t>13</w:t>
            </w:r>
            <w:r w:rsidR="001E2C78">
              <w:rPr>
                <w:noProof/>
                <w:webHidden/>
              </w:rPr>
              <w:fldChar w:fldCharType="end"/>
            </w:r>
          </w:hyperlink>
        </w:p>
        <w:p w14:paraId="4DEC4E4C" w14:textId="7F757E17" w:rsidR="001E2C78" w:rsidRDefault="001E2C78">
          <w:r>
            <w:rPr>
              <w:b/>
              <w:bCs/>
              <w:noProof/>
            </w:rPr>
            <w:fldChar w:fldCharType="end"/>
          </w:r>
        </w:p>
      </w:sdtContent>
    </w:sdt>
    <w:p w14:paraId="616AACF3" w14:textId="77777777" w:rsidR="001E2C78" w:rsidRDefault="001E2C78">
      <w:pPr>
        <w:rPr>
          <w:rFonts w:asciiTheme="majorHAnsi" w:eastAsia="SimSun" w:hAnsiTheme="majorHAnsi" w:cs="Times New Roman"/>
          <w:b/>
          <w:sz w:val="32"/>
          <w:szCs w:val="32"/>
        </w:rPr>
      </w:pPr>
      <w:r>
        <w:rPr>
          <w:rFonts w:asciiTheme="majorHAnsi" w:hAnsiTheme="majorHAnsi"/>
          <w:b/>
          <w:sz w:val="32"/>
          <w:szCs w:val="32"/>
        </w:rPr>
        <w:br w:type="page"/>
      </w:r>
    </w:p>
    <w:p w14:paraId="6426616E" w14:textId="58E8434C" w:rsidR="00A43767" w:rsidRDefault="00A43767" w:rsidP="00251A02">
      <w:pPr>
        <w:pStyle w:val="Heading1"/>
        <w:jc w:val="left"/>
        <w:rPr>
          <w:rFonts w:asciiTheme="majorHAnsi" w:hAnsiTheme="majorHAnsi"/>
          <w:b/>
          <w:color w:val="auto"/>
          <w:sz w:val="32"/>
          <w:szCs w:val="32"/>
        </w:rPr>
      </w:pPr>
      <w:bookmarkStart w:id="0" w:name="_Toc156890395"/>
      <w:r w:rsidRPr="00251A02">
        <w:rPr>
          <w:rFonts w:asciiTheme="majorHAnsi" w:hAnsiTheme="majorHAnsi"/>
          <w:b/>
          <w:color w:val="auto"/>
          <w:sz w:val="32"/>
          <w:szCs w:val="32"/>
        </w:rPr>
        <w:lastRenderedPageBreak/>
        <w:t>Introduction</w:t>
      </w:r>
      <w:bookmarkEnd w:id="0"/>
    </w:p>
    <w:p w14:paraId="01048DE5" w14:textId="04E94913" w:rsidR="00251A02" w:rsidRDefault="00251A02" w:rsidP="00251A02">
      <w:r>
        <w:t>The "</w:t>
      </w:r>
      <w:r w:rsidRPr="00251A02">
        <w:rPr>
          <w:b/>
          <w:bCs/>
          <w:i/>
          <w:iCs/>
        </w:rPr>
        <w:t>Smart Ride App</w:t>
      </w:r>
      <w:r>
        <w:t>" represents an ambitious initiative aimed at transforming the ride-sharing landscape by introducing a sophisticated and user-centric mobile application. This proposal outlines the project's core functionalities, emphasizing its commitment to user-friendly interactions, robust security measures through ID verification, and an efficient platform for ride posting and searching.</w:t>
      </w:r>
    </w:p>
    <w:p w14:paraId="5344C65C" w14:textId="2B0261BD" w:rsidR="00251A02" w:rsidRDefault="00251A02" w:rsidP="00251A02">
      <w:r>
        <w:t>The motivation behind the Smart Ride App project lies in addressing the evolving transportation needs of users. By providing a seamless and secure platform, the app seeks to offer users a hassle-free and dependable ride-sharing experience. The benefits of this project are outlined below:</w:t>
      </w:r>
    </w:p>
    <w:p w14:paraId="4AF3C42A" w14:textId="04A50252" w:rsidR="00251A02" w:rsidRDefault="00251A02" w:rsidP="00251A02">
      <w:r w:rsidRPr="00251A02">
        <w:rPr>
          <w:b/>
          <w:bCs/>
        </w:rPr>
        <w:t>User-Friendly Experience</w:t>
      </w:r>
      <w:r>
        <w:t>: The Smart Ride App prioritizes simplicity in its registration processes, ensuring that users can easily sign up and navigate the application, making the overall experience enjoyable.</w:t>
      </w:r>
    </w:p>
    <w:p w14:paraId="540F379A" w14:textId="4956C1E8" w:rsidR="00251A02" w:rsidRDefault="00251A02" w:rsidP="00251A02">
      <w:r w:rsidRPr="00251A02">
        <w:rPr>
          <w:b/>
          <w:bCs/>
        </w:rPr>
        <w:t>Enhanced Safety Measures</w:t>
      </w:r>
      <w:r>
        <w:t>: The implementation of stringent ID verification procedures adds an extra layer of security, fostering a sense of trust within the Smart Ride App community. This measure ensures that users can confidently connect with verified individuals for rides.</w:t>
      </w:r>
    </w:p>
    <w:p w14:paraId="0FDF451C" w14:textId="2059AB03" w:rsidR="00251A02" w:rsidRDefault="00251A02" w:rsidP="00251A02">
      <w:r w:rsidRPr="00251A02">
        <w:rPr>
          <w:b/>
          <w:bCs/>
        </w:rPr>
        <w:t>Efficient Ride Management</w:t>
      </w:r>
      <w:r>
        <w:t>: The app streamlines the process of posting and searching for rides, allowing both drivers and riders to interact seamlessly. The negotiation feature for ride prices adds a dynamic element, empowering users to agree on fair terms for their journeys.</w:t>
      </w:r>
    </w:p>
    <w:p w14:paraId="036B0231" w14:textId="77777777" w:rsidR="00251A02" w:rsidRDefault="00251A02" w:rsidP="00251A02">
      <w:r w:rsidRPr="00251A02">
        <w:rPr>
          <w:b/>
          <w:bCs/>
        </w:rPr>
        <w:t>Connected Community</w:t>
      </w:r>
      <w:r>
        <w:t xml:space="preserve">: By fostering a reliable and connected community of drivers and riders, the Smart Ride App aims to create an environment where users can confidently participate in </w:t>
      </w:r>
      <w:proofErr w:type="gramStart"/>
      <w:r>
        <w:t>ride-sharing</w:t>
      </w:r>
      <w:proofErr w:type="gramEnd"/>
      <w:r>
        <w:t>, knowing that their safety and convenience are paramount.</w:t>
      </w:r>
    </w:p>
    <w:p w14:paraId="12E8A551" w14:textId="77777777" w:rsidR="00251A02" w:rsidRDefault="00251A02" w:rsidP="00251A02"/>
    <w:p w14:paraId="0F32C35F" w14:textId="77777777" w:rsidR="00974F40" w:rsidRDefault="00974F40" w:rsidP="00251A02"/>
    <w:p w14:paraId="5B613166" w14:textId="77777777" w:rsidR="00974F40" w:rsidRDefault="00974F40" w:rsidP="00251A02"/>
    <w:p w14:paraId="305D5C76" w14:textId="77777777" w:rsidR="00974F40" w:rsidRDefault="00974F40" w:rsidP="00251A02"/>
    <w:p w14:paraId="0497D8BC" w14:textId="77777777" w:rsidR="00974F40" w:rsidRDefault="00974F40" w:rsidP="00251A02"/>
    <w:p w14:paraId="699CE3C7" w14:textId="77777777" w:rsidR="00974F40" w:rsidRDefault="00974F40" w:rsidP="00251A02"/>
    <w:p w14:paraId="6FDC131C" w14:textId="77777777" w:rsidR="00974F40" w:rsidRDefault="00974F40" w:rsidP="00251A02"/>
    <w:p w14:paraId="77C0B33E" w14:textId="77777777" w:rsidR="00974F40" w:rsidRDefault="00974F40" w:rsidP="00251A02"/>
    <w:p w14:paraId="18F33B6C" w14:textId="77777777" w:rsidR="00974F40" w:rsidRPr="00251A02" w:rsidRDefault="00974F40" w:rsidP="00251A02"/>
    <w:p w14:paraId="19D68FF8" w14:textId="77777777" w:rsidR="00FD69A5" w:rsidRPr="00974F40" w:rsidRDefault="00FD69A5" w:rsidP="00974F40">
      <w:pPr>
        <w:pStyle w:val="Heading1"/>
        <w:jc w:val="left"/>
        <w:rPr>
          <w:rFonts w:asciiTheme="majorHAnsi" w:hAnsiTheme="majorHAnsi"/>
          <w:b/>
          <w:color w:val="auto"/>
          <w:sz w:val="32"/>
          <w:szCs w:val="32"/>
        </w:rPr>
      </w:pPr>
      <w:bookmarkStart w:id="1" w:name="_Toc156890396"/>
      <w:r w:rsidRPr="00974F40">
        <w:rPr>
          <w:rFonts w:asciiTheme="majorHAnsi" w:hAnsiTheme="majorHAnsi"/>
          <w:b/>
          <w:color w:val="auto"/>
          <w:sz w:val="32"/>
          <w:szCs w:val="32"/>
        </w:rPr>
        <w:lastRenderedPageBreak/>
        <w:t>Design and Data Flow</w:t>
      </w:r>
      <w:bookmarkEnd w:id="1"/>
    </w:p>
    <w:p w14:paraId="71579697" w14:textId="463B4D24" w:rsidR="00974F40" w:rsidRPr="00974F40" w:rsidRDefault="00974F40" w:rsidP="00974F40">
      <w:pPr>
        <w:spacing w:line="360" w:lineRule="auto"/>
        <w:jc w:val="both"/>
      </w:pPr>
      <w:r>
        <w:t>This section illustrates the Design, Page flows and flow data charts for the features associated with the application.</w:t>
      </w:r>
    </w:p>
    <w:p w14:paraId="685253ED" w14:textId="561C7CA1" w:rsidR="00974F40" w:rsidRDefault="00974F40" w:rsidP="00DE4CDB">
      <w:pPr>
        <w:pStyle w:val="Heading2"/>
        <w:jc w:val="left"/>
        <w:rPr>
          <w:rFonts w:asciiTheme="majorHAnsi" w:hAnsiTheme="majorHAnsi"/>
          <w:b/>
          <w:sz w:val="28"/>
          <w:szCs w:val="28"/>
        </w:rPr>
      </w:pPr>
      <w:bookmarkStart w:id="2" w:name="_Toc156890397"/>
      <w:r w:rsidRPr="00974F40">
        <w:rPr>
          <w:rFonts w:asciiTheme="majorHAnsi" w:hAnsiTheme="majorHAnsi"/>
          <w:b/>
          <w:sz w:val="28"/>
          <w:szCs w:val="28"/>
        </w:rPr>
        <w:t>Page Flow</w:t>
      </w:r>
      <w:bookmarkEnd w:id="2"/>
    </w:p>
    <w:p w14:paraId="70CF3B26" w14:textId="7793F628" w:rsidR="00974F40" w:rsidRDefault="00974F40" w:rsidP="00974F40">
      <w:pPr>
        <w:numPr>
          <w:ilvl w:val="0"/>
          <w:numId w:val="9"/>
        </w:numPr>
      </w:pPr>
      <w:r>
        <w:t>HOME SCREEN</w:t>
      </w:r>
    </w:p>
    <w:p w14:paraId="7E47BE31" w14:textId="72FA1363" w:rsidR="00974F40" w:rsidRDefault="00974F40" w:rsidP="00974F40">
      <w:pPr>
        <w:ind w:left="720"/>
      </w:pPr>
      <w:r>
        <w:object w:dxaOrig="9900" w:dyaOrig="9912" w14:anchorId="1106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2pt;height:382.8pt" o:ole="">
            <v:imagedata r:id="rId8" o:title=""/>
          </v:shape>
          <o:OLEObject Type="Embed" ProgID="Visio.Drawing.15" ShapeID="_x0000_i1025" DrawAspect="Content" ObjectID="_1767533090" r:id="rId9"/>
        </w:object>
      </w:r>
    </w:p>
    <w:p w14:paraId="15511A65" w14:textId="52997A44" w:rsidR="00974F40" w:rsidRDefault="00304300" w:rsidP="00974F40">
      <w:r w:rsidRPr="00304300">
        <w:t>This will serve as the initial screen, functioning as the home interface, featuring buttons and links that guide users to either log in to the application or initiate the registration process as a new user.</w:t>
      </w:r>
    </w:p>
    <w:p w14:paraId="19889A27" w14:textId="77777777" w:rsidR="00974F40" w:rsidRDefault="00974F40" w:rsidP="00974F40"/>
    <w:p w14:paraId="7D5FF5A5" w14:textId="77777777" w:rsidR="00974F40" w:rsidRDefault="00974F40" w:rsidP="00974F40"/>
    <w:p w14:paraId="0E106C5A" w14:textId="77777777" w:rsidR="00304300" w:rsidRDefault="00304300" w:rsidP="00974F40"/>
    <w:p w14:paraId="23BB1647" w14:textId="77777777" w:rsidR="00974F40" w:rsidRPr="00974F40" w:rsidRDefault="00974F40" w:rsidP="00974F40"/>
    <w:p w14:paraId="5BBFDDBC" w14:textId="3653F370" w:rsidR="00974F40" w:rsidRDefault="00974F40" w:rsidP="00974F40">
      <w:pPr>
        <w:numPr>
          <w:ilvl w:val="0"/>
          <w:numId w:val="9"/>
        </w:numPr>
      </w:pPr>
      <w:r>
        <w:lastRenderedPageBreak/>
        <w:t>LOGIN</w:t>
      </w:r>
    </w:p>
    <w:p w14:paraId="3A71FD4B" w14:textId="4E2EEAC8" w:rsidR="00810FE6" w:rsidRDefault="00304300" w:rsidP="00810FE6">
      <w:pPr>
        <w:ind w:left="720"/>
      </w:pPr>
      <w:r>
        <w:object w:dxaOrig="9900" w:dyaOrig="9912" w14:anchorId="2CDB50B5">
          <v:shape id="_x0000_i1026" type="#_x0000_t75" style="width:436.8pt;height:436.8pt" o:ole="">
            <v:imagedata r:id="rId10" o:title=""/>
          </v:shape>
          <o:OLEObject Type="Embed" ProgID="Visio.Drawing.15" ShapeID="_x0000_i1026" DrawAspect="Content" ObjectID="_1767533091" r:id="rId11"/>
        </w:object>
      </w:r>
    </w:p>
    <w:p w14:paraId="5485FE88" w14:textId="7A696F3C" w:rsidR="00810FE6" w:rsidRDefault="00304300" w:rsidP="00810FE6">
      <w:pPr>
        <w:ind w:left="720"/>
      </w:pPr>
      <w:r w:rsidRPr="00304300">
        <w:t>On the login page, users undergo authentication via OTP verification following the submission of their email/phone number and password.</w:t>
      </w:r>
    </w:p>
    <w:p w14:paraId="2F4C2F14" w14:textId="77777777" w:rsidR="00810FE6" w:rsidRDefault="00810FE6" w:rsidP="00810FE6">
      <w:pPr>
        <w:ind w:left="720"/>
      </w:pPr>
    </w:p>
    <w:p w14:paraId="3BDA6180" w14:textId="77777777" w:rsidR="00810FE6" w:rsidRDefault="00810FE6" w:rsidP="00810FE6">
      <w:pPr>
        <w:ind w:left="720"/>
      </w:pPr>
    </w:p>
    <w:p w14:paraId="4BFA838E" w14:textId="77777777" w:rsidR="00810FE6" w:rsidRDefault="00810FE6" w:rsidP="00810FE6">
      <w:pPr>
        <w:ind w:left="720"/>
      </w:pPr>
    </w:p>
    <w:p w14:paraId="732F3E40" w14:textId="77777777" w:rsidR="00304300" w:rsidRDefault="00304300" w:rsidP="00810FE6">
      <w:pPr>
        <w:ind w:left="720"/>
      </w:pPr>
    </w:p>
    <w:p w14:paraId="60AE29CD" w14:textId="77777777" w:rsidR="00810FE6" w:rsidRDefault="00810FE6" w:rsidP="00810FE6">
      <w:pPr>
        <w:ind w:left="720"/>
      </w:pPr>
    </w:p>
    <w:p w14:paraId="1F4944FC" w14:textId="77777777" w:rsidR="001E2C78" w:rsidRDefault="001E2C78" w:rsidP="00810FE6">
      <w:pPr>
        <w:ind w:left="720"/>
      </w:pPr>
    </w:p>
    <w:p w14:paraId="0681FF64" w14:textId="54AC8B4F" w:rsidR="00810FE6" w:rsidRDefault="00810FE6" w:rsidP="00810FE6">
      <w:pPr>
        <w:numPr>
          <w:ilvl w:val="0"/>
          <w:numId w:val="9"/>
        </w:numPr>
      </w:pPr>
      <w:r>
        <w:lastRenderedPageBreak/>
        <w:t>SIGN UP</w:t>
      </w:r>
    </w:p>
    <w:p w14:paraId="340BE7DF" w14:textId="270E902C" w:rsidR="00810FE6" w:rsidRDefault="00304300" w:rsidP="00810FE6">
      <w:pPr>
        <w:ind w:left="720"/>
      </w:pPr>
      <w:r>
        <w:object w:dxaOrig="21301" w:dyaOrig="10416" w14:anchorId="29A7A188">
          <v:shape id="_x0000_i1027" type="#_x0000_t75" style="width:467.4pt;height:246.6pt" o:ole="">
            <v:imagedata r:id="rId12" o:title=""/>
          </v:shape>
          <o:OLEObject Type="Embed" ProgID="Visio.Drawing.15" ShapeID="_x0000_i1027" DrawAspect="Content" ObjectID="_1767533092" r:id="rId13"/>
        </w:object>
      </w:r>
    </w:p>
    <w:p w14:paraId="53EFCCA1" w14:textId="019F65B8" w:rsidR="00974F40" w:rsidRDefault="00304300" w:rsidP="00304300">
      <w:pPr>
        <w:ind w:left="720"/>
      </w:pPr>
      <w:r w:rsidRPr="00304300">
        <w:t xml:space="preserve">On the Signup page, users are prompted to input their details, as </w:t>
      </w:r>
      <w:r>
        <w:t>illustrated</w:t>
      </w:r>
      <w:r w:rsidRPr="00304300">
        <w:t xml:space="preserve"> </w:t>
      </w:r>
      <w:r>
        <w:t>above</w:t>
      </w:r>
      <w:r w:rsidRPr="00304300">
        <w:t xml:space="preserve">, and indicate their role as either a rider or a driver. Following this, users are instructed to capture a selfie and upload any form of identification, such as a Driver’s license, passport, health </w:t>
      </w:r>
      <w:proofErr w:type="spellStart"/>
      <w:r w:rsidRPr="00304300">
        <w:t>card</w:t>
      </w:r>
      <w:proofErr w:type="spellEnd"/>
      <w:r w:rsidRPr="00304300">
        <w:t>, etc.</w:t>
      </w:r>
    </w:p>
    <w:p w14:paraId="4A8E5AFA" w14:textId="77777777" w:rsidR="00304300" w:rsidRDefault="00304300" w:rsidP="00304300">
      <w:pPr>
        <w:ind w:left="720"/>
      </w:pPr>
    </w:p>
    <w:p w14:paraId="3C502165" w14:textId="77777777" w:rsidR="00304300" w:rsidRDefault="00304300" w:rsidP="00304300">
      <w:pPr>
        <w:ind w:left="720"/>
      </w:pPr>
    </w:p>
    <w:p w14:paraId="3D87AD40" w14:textId="77777777" w:rsidR="00304300" w:rsidRDefault="00304300" w:rsidP="00304300">
      <w:pPr>
        <w:ind w:left="720"/>
      </w:pPr>
    </w:p>
    <w:p w14:paraId="55E0D325" w14:textId="77777777" w:rsidR="00304300" w:rsidRDefault="00304300" w:rsidP="00304300">
      <w:pPr>
        <w:ind w:left="720"/>
      </w:pPr>
    </w:p>
    <w:p w14:paraId="03D163A8" w14:textId="77777777" w:rsidR="00304300" w:rsidRDefault="00304300" w:rsidP="00304300">
      <w:pPr>
        <w:ind w:left="720"/>
      </w:pPr>
    </w:p>
    <w:p w14:paraId="0AF398A4" w14:textId="77777777" w:rsidR="00304300" w:rsidRDefault="00304300" w:rsidP="00304300">
      <w:pPr>
        <w:ind w:left="720"/>
      </w:pPr>
    </w:p>
    <w:p w14:paraId="5A69F910" w14:textId="77777777" w:rsidR="00304300" w:rsidRDefault="00304300" w:rsidP="00304300">
      <w:pPr>
        <w:ind w:left="720"/>
      </w:pPr>
    </w:p>
    <w:p w14:paraId="38ADC751" w14:textId="77777777" w:rsidR="00304300" w:rsidRDefault="00304300" w:rsidP="00304300">
      <w:pPr>
        <w:ind w:left="720"/>
      </w:pPr>
    </w:p>
    <w:p w14:paraId="6DC4ADFE" w14:textId="77777777" w:rsidR="00304300" w:rsidRDefault="00304300" w:rsidP="00304300">
      <w:pPr>
        <w:ind w:left="720"/>
      </w:pPr>
    </w:p>
    <w:p w14:paraId="0730BF12" w14:textId="77777777" w:rsidR="00304300" w:rsidRDefault="00304300" w:rsidP="00304300">
      <w:pPr>
        <w:ind w:left="720"/>
      </w:pPr>
    </w:p>
    <w:p w14:paraId="5D0C84DF" w14:textId="77777777" w:rsidR="00304300" w:rsidRDefault="00304300" w:rsidP="00304300">
      <w:pPr>
        <w:ind w:left="720"/>
      </w:pPr>
    </w:p>
    <w:p w14:paraId="25106A31" w14:textId="77777777" w:rsidR="00304300" w:rsidRDefault="00304300" w:rsidP="00304300">
      <w:pPr>
        <w:ind w:left="720"/>
      </w:pPr>
    </w:p>
    <w:p w14:paraId="3C400AC5" w14:textId="77777777" w:rsidR="00304300" w:rsidRDefault="00304300" w:rsidP="00304300">
      <w:pPr>
        <w:ind w:left="720"/>
      </w:pPr>
    </w:p>
    <w:p w14:paraId="4137BD93" w14:textId="4F7100C5" w:rsidR="00304300" w:rsidRDefault="00304300" w:rsidP="00304300">
      <w:pPr>
        <w:numPr>
          <w:ilvl w:val="0"/>
          <w:numId w:val="9"/>
        </w:numPr>
      </w:pPr>
      <w:r>
        <w:lastRenderedPageBreak/>
        <w:t>Main Menu (Driver)</w:t>
      </w:r>
    </w:p>
    <w:p w14:paraId="2378B196" w14:textId="0E987D7C" w:rsidR="00DE4CDB" w:rsidRDefault="00024081" w:rsidP="00DE4CDB">
      <w:pPr>
        <w:ind w:left="720"/>
      </w:pPr>
      <w:r>
        <w:object w:dxaOrig="28369" w:dyaOrig="23772" w14:anchorId="30CCBD20">
          <v:shape id="_x0000_i1028" type="#_x0000_t75" style="width:425.4pt;height:319.8pt" o:ole="">
            <v:imagedata r:id="rId14" o:title=""/>
          </v:shape>
          <o:OLEObject Type="Embed" ProgID="Visio.Drawing.15" ShapeID="_x0000_i1028" DrawAspect="Content" ObjectID="_1767533093" r:id="rId15"/>
        </w:object>
      </w:r>
    </w:p>
    <w:p w14:paraId="3755DCE2" w14:textId="05FFEDB3" w:rsidR="00DE4CDB" w:rsidRDefault="00DE4CDB" w:rsidP="00304300">
      <w:pPr>
        <w:ind w:left="720"/>
      </w:pPr>
      <w:r>
        <w:t>The Driver has 3 menu Options.</w:t>
      </w:r>
    </w:p>
    <w:p w14:paraId="5E356BE0" w14:textId="44E12BE6" w:rsidR="00DE4CDB" w:rsidRDefault="00DE4CDB" w:rsidP="00DE4CDB">
      <w:pPr>
        <w:numPr>
          <w:ilvl w:val="0"/>
          <w:numId w:val="10"/>
        </w:numPr>
      </w:pPr>
      <w:r>
        <w:t>Post A Ride</w:t>
      </w:r>
    </w:p>
    <w:p w14:paraId="6A1B0A7F" w14:textId="5E18D8A4" w:rsidR="00DE4CDB" w:rsidRDefault="00DE4CDB" w:rsidP="00DE4CDB">
      <w:pPr>
        <w:numPr>
          <w:ilvl w:val="0"/>
          <w:numId w:val="10"/>
        </w:numPr>
      </w:pPr>
      <w:r>
        <w:t>Ride Requests (General)</w:t>
      </w:r>
    </w:p>
    <w:p w14:paraId="6BDF11DC" w14:textId="34C2B313" w:rsidR="00DE4CDB" w:rsidRDefault="00DE4CDB" w:rsidP="00DE4CDB">
      <w:pPr>
        <w:numPr>
          <w:ilvl w:val="0"/>
          <w:numId w:val="10"/>
        </w:numPr>
      </w:pPr>
      <w:r>
        <w:t>Ride Responses (From Posted Ride)</w:t>
      </w:r>
    </w:p>
    <w:p w14:paraId="2FF82131" w14:textId="652C2C24" w:rsidR="00540D1F" w:rsidRDefault="00DE4CDB" w:rsidP="00024081">
      <w:pPr>
        <w:ind w:left="720"/>
      </w:pPr>
      <w:r w:rsidRPr="00DE4CDB">
        <w:t>For the "</w:t>
      </w:r>
      <w:r w:rsidRPr="00DE4CDB">
        <w:rPr>
          <w:b/>
          <w:bCs/>
          <w:i/>
          <w:iCs/>
        </w:rPr>
        <w:t>Post a Ride</w:t>
      </w:r>
      <w:r w:rsidRPr="00DE4CDB">
        <w:t>" feature, drivers can publish details about their journey to a specific destination, indicating a base price open for negotiation. Riders in proximity receive notifications, giving them the option to either accept the ride or engage in a negotiation process.</w:t>
      </w:r>
    </w:p>
    <w:p w14:paraId="6BDD76F9" w14:textId="6C1E6596" w:rsidR="00DE4CDB" w:rsidRDefault="00024081" w:rsidP="00304300">
      <w:pPr>
        <w:ind w:left="720"/>
      </w:pPr>
      <w:r w:rsidRPr="00024081">
        <w:t>Regarding the "</w:t>
      </w:r>
      <w:r w:rsidRPr="00024081">
        <w:rPr>
          <w:b/>
          <w:bCs/>
          <w:i/>
          <w:iCs/>
        </w:rPr>
        <w:t>Ride Requests</w:t>
      </w:r>
      <w:r w:rsidRPr="00024081">
        <w:t>" feature, the driver receives notifications of ride requests from nearby riders. The driver has the option to either accept the ride or decline the request based on their preference.</w:t>
      </w:r>
    </w:p>
    <w:p w14:paraId="2C0580E8" w14:textId="011B9752" w:rsidR="00DE4CDB" w:rsidRDefault="00024081" w:rsidP="00304300">
      <w:pPr>
        <w:ind w:left="720"/>
      </w:pPr>
      <w:r w:rsidRPr="00024081">
        <w:t>Concerning the "</w:t>
      </w:r>
      <w:r w:rsidRPr="00024081">
        <w:rPr>
          <w:b/>
          <w:bCs/>
          <w:i/>
          <w:iCs/>
        </w:rPr>
        <w:t>Ride Responses</w:t>
      </w:r>
      <w:r w:rsidRPr="00024081">
        <w:t>" feature, the driver receives real-time push notifications for posted rides (from the "Post a Ride" menu option). The driver can then choose to accept the ride, engage in a one-time price negotiation, or decline the ride.</w:t>
      </w:r>
    </w:p>
    <w:p w14:paraId="29FA1B96" w14:textId="0FEAE447" w:rsidR="00DE4CDB" w:rsidRDefault="00024081" w:rsidP="00024081">
      <w:pPr>
        <w:numPr>
          <w:ilvl w:val="0"/>
          <w:numId w:val="9"/>
        </w:numPr>
      </w:pPr>
      <w:r>
        <w:t>Main Menu (Rider)</w:t>
      </w:r>
    </w:p>
    <w:p w14:paraId="2223823B" w14:textId="49FEC510" w:rsidR="0048557B" w:rsidRDefault="0048557B" w:rsidP="0048557B">
      <w:pPr>
        <w:ind w:left="720"/>
      </w:pPr>
      <w:r>
        <w:object w:dxaOrig="18066" w:dyaOrig="11682" w14:anchorId="1699D550">
          <v:shape id="_x0000_i1029" type="#_x0000_t75" style="width:468pt;height:302.4pt" o:ole="">
            <v:imagedata r:id="rId16" o:title=""/>
          </v:shape>
          <o:OLEObject Type="Embed" ProgID="Visio.Drawing.15" ShapeID="_x0000_i1029" DrawAspect="Content" ObjectID="_1767533094" r:id="rId17"/>
        </w:object>
      </w:r>
    </w:p>
    <w:p w14:paraId="16828AD3" w14:textId="4747CB5A" w:rsidR="00DE4CDB" w:rsidRDefault="0048557B" w:rsidP="0048557B">
      <w:pPr>
        <w:ind w:left="720"/>
      </w:pPr>
      <w:r>
        <w:t>In the "Request a Ride" feature, the rider can provide specific details such as destination, date, negotiated price, and any necessary stops. The request undergoes evaluation for a match with available drivers, allowing the user to accept or decline the ride. Upon acceptance, the user can track the driver's location and confirm an OTP upon arrival to ensure verification.</w:t>
      </w:r>
    </w:p>
    <w:p w14:paraId="14A8DA45" w14:textId="77777777" w:rsidR="00DE4CDB" w:rsidRDefault="00DE4CDB" w:rsidP="00304300">
      <w:pPr>
        <w:ind w:left="720"/>
      </w:pPr>
    </w:p>
    <w:p w14:paraId="67223F6A" w14:textId="77777777" w:rsidR="00DE4CDB" w:rsidRDefault="00DE4CDB" w:rsidP="00304300">
      <w:pPr>
        <w:ind w:left="720"/>
      </w:pPr>
    </w:p>
    <w:p w14:paraId="7E376FB6" w14:textId="77777777" w:rsidR="00DE4CDB" w:rsidRDefault="00DE4CDB" w:rsidP="00304300">
      <w:pPr>
        <w:ind w:left="720"/>
      </w:pPr>
    </w:p>
    <w:p w14:paraId="4C71FB1F" w14:textId="77777777" w:rsidR="00DE4CDB" w:rsidRDefault="00DE4CDB" w:rsidP="00304300">
      <w:pPr>
        <w:ind w:left="720"/>
      </w:pPr>
    </w:p>
    <w:p w14:paraId="3B988EE4" w14:textId="77777777" w:rsidR="00C36641" w:rsidRDefault="00C36641" w:rsidP="00304300">
      <w:pPr>
        <w:ind w:left="720"/>
      </w:pPr>
    </w:p>
    <w:p w14:paraId="54171C4B" w14:textId="77777777" w:rsidR="00C36641" w:rsidRDefault="00C36641" w:rsidP="00304300">
      <w:pPr>
        <w:ind w:left="720"/>
      </w:pPr>
    </w:p>
    <w:p w14:paraId="7EA704B2" w14:textId="77777777" w:rsidR="00C36641" w:rsidRDefault="00C36641" w:rsidP="00304300">
      <w:pPr>
        <w:ind w:left="720"/>
      </w:pPr>
    </w:p>
    <w:p w14:paraId="18FBE1F7" w14:textId="77777777" w:rsidR="00C36641" w:rsidRDefault="00C36641" w:rsidP="00304300">
      <w:pPr>
        <w:ind w:left="720"/>
      </w:pPr>
    </w:p>
    <w:p w14:paraId="505139DD" w14:textId="77777777" w:rsidR="00C36641" w:rsidRPr="00974F40" w:rsidRDefault="00C36641" w:rsidP="00304300">
      <w:pPr>
        <w:ind w:left="720"/>
      </w:pPr>
    </w:p>
    <w:p w14:paraId="4DDAE58E" w14:textId="1F00E296" w:rsidR="0048557B" w:rsidRPr="00C36641" w:rsidRDefault="00C36641" w:rsidP="0048557B">
      <w:pPr>
        <w:pStyle w:val="Heading2"/>
        <w:jc w:val="left"/>
        <w:rPr>
          <w:rFonts w:asciiTheme="majorHAnsi" w:hAnsiTheme="majorHAnsi"/>
          <w:b/>
          <w:sz w:val="28"/>
          <w:szCs w:val="28"/>
        </w:rPr>
      </w:pPr>
      <w:bookmarkStart w:id="3" w:name="_Toc156890398"/>
      <w:r w:rsidRPr="00C36641">
        <w:rPr>
          <w:rFonts w:asciiTheme="majorHAnsi" w:hAnsiTheme="majorHAnsi"/>
          <w:b/>
          <w:sz w:val="28"/>
          <w:szCs w:val="28"/>
        </w:rPr>
        <w:lastRenderedPageBreak/>
        <w:t>High Level Component Design</w:t>
      </w:r>
      <w:bookmarkEnd w:id="3"/>
    </w:p>
    <w:p w14:paraId="77B2207E" w14:textId="27FF6D9E" w:rsidR="00C36641" w:rsidRDefault="00EE495E" w:rsidP="00C36641">
      <w:r>
        <w:rPr>
          <w:noProof/>
        </w:rPr>
        <w:drawing>
          <wp:inline distT="0" distB="0" distL="0" distR="0" wp14:anchorId="5C3B8D1D" wp14:editId="20EC6585">
            <wp:extent cx="5943600" cy="4290695"/>
            <wp:effectExtent l="0" t="0" r="0"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90695"/>
                    </a:xfrm>
                    <a:prstGeom prst="rect">
                      <a:avLst/>
                    </a:prstGeom>
                    <a:noFill/>
                    <a:ln>
                      <a:noFill/>
                    </a:ln>
                  </pic:spPr>
                </pic:pic>
              </a:graphicData>
            </a:graphic>
          </wp:inline>
        </w:drawing>
      </w:r>
    </w:p>
    <w:p w14:paraId="27C505EB" w14:textId="77777777" w:rsidR="00B938D1" w:rsidRDefault="00B938D1" w:rsidP="00B938D1">
      <w:r w:rsidRPr="00B938D1">
        <w:t>The visual representation above depicts the architecture of the Smart-Ride Application. Further details regarding the specific roles of each service component are outlined below:</w:t>
      </w:r>
    </w:p>
    <w:p w14:paraId="038691D0" w14:textId="4C80C909" w:rsidR="00B938D1" w:rsidRDefault="00B938D1" w:rsidP="00B938D1">
      <w:r w:rsidRPr="00B938D1">
        <w:rPr>
          <w:b/>
          <w:bCs/>
        </w:rPr>
        <w:t>Auth Service</w:t>
      </w:r>
      <w:r>
        <w:t>: This service is responsible for user registration and login. It ensures that users are authenticated before they can access the application. This could involve checking the user’s credentials against a database and generating a token that the user can use to authenticate subsequent requests.</w:t>
      </w:r>
    </w:p>
    <w:p w14:paraId="49D8ACC9" w14:textId="03AD2EBF" w:rsidR="00B938D1" w:rsidRDefault="00B938D1" w:rsidP="00B938D1">
      <w:r w:rsidRPr="00B938D1">
        <w:rPr>
          <w:b/>
          <w:bCs/>
        </w:rPr>
        <w:t>Verification Service</w:t>
      </w:r>
      <w:r>
        <w:t>: This service manages Face ID Verification. It ensures that the user is who they claim to be by comparing their face with the one on file. This adds an extra layer of security to the application.</w:t>
      </w:r>
    </w:p>
    <w:p w14:paraId="23EB089C" w14:textId="25E70C03" w:rsidR="00B938D1" w:rsidRDefault="00B938D1" w:rsidP="00B938D1">
      <w:r w:rsidRPr="00B938D1">
        <w:rPr>
          <w:b/>
          <w:bCs/>
        </w:rPr>
        <w:t>Ride Service</w:t>
      </w:r>
      <w:r>
        <w:t>: This service handles the posting of rides by drivers and riders. It could involve storing ride details in a database and making them available for matching.</w:t>
      </w:r>
    </w:p>
    <w:p w14:paraId="0AB60657" w14:textId="7F2D2DB8" w:rsidR="00B938D1" w:rsidRDefault="00B938D1" w:rsidP="00B938D1">
      <w:r w:rsidRPr="00B938D1">
        <w:rPr>
          <w:b/>
          <w:bCs/>
        </w:rPr>
        <w:t>Ride Match Service</w:t>
      </w:r>
      <w:r>
        <w:t xml:space="preserve">: This service is responsible for matching riders with drivers. It </w:t>
      </w:r>
      <w:r w:rsidR="00ED0F81">
        <w:t>would</w:t>
      </w:r>
      <w:r>
        <w:t xml:space="preserve"> involve running an algorithm that finds the best match based on factors like location, destination, and time.</w:t>
      </w:r>
    </w:p>
    <w:p w14:paraId="149573EC" w14:textId="2BC49287" w:rsidR="00B938D1" w:rsidRDefault="00B938D1" w:rsidP="00B938D1">
      <w:r w:rsidRPr="00B938D1">
        <w:rPr>
          <w:b/>
          <w:bCs/>
        </w:rPr>
        <w:t>Ride Requests Service</w:t>
      </w:r>
      <w:r>
        <w:t xml:space="preserve">: This service manages various aspects of ride requests. It handles communication between drivers and riders (not chat), expiration of ride requests, price negotiations (up </w:t>
      </w:r>
      <w:r>
        <w:lastRenderedPageBreak/>
        <w:t>to a maximum of 2 rounds), accepting rides, queuing rides, and OTP (One-Time Password) generation and verification for accepted rides.</w:t>
      </w:r>
    </w:p>
    <w:p w14:paraId="6B29D775" w14:textId="2F360ACD" w:rsidR="00B938D1" w:rsidRDefault="00B938D1" w:rsidP="00B938D1">
      <w:r w:rsidRPr="00B938D1">
        <w:rPr>
          <w:b/>
          <w:bCs/>
        </w:rPr>
        <w:t>Notification Service</w:t>
      </w:r>
      <w:r>
        <w:t>: This service handles notifications related to the ride service. It could involve sending push notifications or emails to users about ride updates.</w:t>
      </w:r>
    </w:p>
    <w:p w14:paraId="6D017423" w14:textId="58FF066E" w:rsidR="00B938D1" w:rsidRDefault="00B938D1" w:rsidP="00B938D1">
      <w:r w:rsidRPr="00B938D1">
        <w:rPr>
          <w:b/>
          <w:bCs/>
        </w:rPr>
        <w:t>Live Location Service</w:t>
      </w:r>
      <w:r>
        <w:t xml:space="preserve"> (</w:t>
      </w:r>
      <w:r w:rsidRPr="00B938D1">
        <w:rPr>
          <w:b/>
          <w:bCs/>
          <w:i/>
          <w:iCs/>
        </w:rPr>
        <w:t>E.g: Sockets or SignalR</w:t>
      </w:r>
      <w:r>
        <w:t xml:space="preserve">): This service tracks the live location of drivers and riders. It </w:t>
      </w:r>
      <w:r w:rsidR="00ED0F81">
        <w:t>would</w:t>
      </w:r>
      <w:r>
        <w:t xml:space="preserve"> involve using GPS data from the user’s device and updating the location in real-time.</w:t>
      </w:r>
    </w:p>
    <w:p w14:paraId="59DE0DC7" w14:textId="1A527E31" w:rsidR="00B938D1" w:rsidRDefault="00B938D1" w:rsidP="00B938D1">
      <w:r w:rsidRPr="00B938D1">
        <w:rPr>
          <w:b/>
          <w:bCs/>
        </w:rPr>
        <w:t>Admin Service</w:t>
      </w:r>
      <w:r>
        <w:t>: This service handles various admin operations. It allows admins to block or unblock users, view the history of all rides, and view analytics related to rides.</w:t>
      </w:r>
    </w:p>
    <w:p w14:paraId="66A5FB88" w14:textId="4AA69196" w:rsidR="00B938D1" w:rsidRPr="00C36641" w:rsidRDefault="00B938D1" w:rsidP="00B938D1">
      <w:r>
        <w:t xml:space="preserve">Each of these services is designed to be independent and modular, which means that they can be developed, updated, and scaled independently of each other. This architecture allows for flexibility and scalability, making it easier to maintain and expand the application over time. It also improves the reliability of the application, as issues in one service do not affect the others. </w:t>
      </w:r>
    </w:p>
    <w:p w14:paraId="7CCBFB43" w14:textId="13369200" w:rsidR="00ED0F81" w:rsidRDefault="00ED0F81" w:rsidP="00ED0F81">
      <w:pPr>
        <w:pStyle w:val="Heading2"/>
        <w:jc w:val="left"/>
        <w:rPr>
          <w:rFonts w:asciiTheme="majorHAnsi" w:hAnsiTheme="majorHAnsi"/>
          <w:b/>
          <w:sz w:val="28"/>
          <w:szCs w:val="28"/>
        </w:rPr>
      </w:pPr>
      <w:bookmarkStart w:id="4" w:name="_Toc156890399"/>
      <w:r w:rsidRPr="00ED0F81">
        <w:rPr>
          <w:rFonts w:asciiTheme="majorHAnsi" w:hAnsiTheme="majorHAnsi"/>
          <w:b/>
          <w:sz w:val="28"/>
          <w:szCs w:val="28"/>
        </w:rPr>
        <w:t>High Level Database Design</w:t>
      </w:r>
      <w:bookmarkEnd w:id="4"/>
    </w:p>
    <w:p w14:paraId="63C0DA3E" w14:textId="09DA01F5" w:rsidR="00ED0F81" w:rsidRPr="00ED0F81" w:rsidRDefault="00EE495E" w:rsidP="00ED0F81">
      <w:r>
        <w:rPr>
          <w:noProof/>
        </w:rPr>
        <w:drawing>
          <wp:inline distT="0" distB="0" distL="0" distR="0" wp14:anchorId="19C04713" wp14:editId="3DA54F25">
            <wp:extent cx="5943600" cy="331787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120A6097" w14:textId="6446DC49" w:rsidR="00ED0F81" w:rsidRDefault="00ED0F81" w:rsidP="00ED0F81">
      <w:r>
        <w:t>The design is structured into seven main collections:</w:t>
      </w:r>
    </w:p>
    <w:p w14:paraId="2BFBA98E" w14:textId="035A43C7" w:rsidR="00ED0F81" w:rsidRDefault="00ED0F81" w:rsidP="00ED0F81">
      <w:r w:rsidRPr="00ED0F81">
        <w:rPr>
          <w:b/>
          <w:bCs/>
        </w:rPr>
        <w:t>USERS</w:t>
      </w:r>
      <w:r>
        <w:t>: This collection contains user information including unique ID (UID), phone number (PHONE), first name (FIRSTNAME), last name (LASTNAME), whether the phone number is verified (PHONE_VERIFIED) and face ID verified (FACE_ID_VERIFIED), and last location (LAST_LOCATION).</w:t>
      </w:r>
    </w:p>
    <w:p w14:paraId="7266F989" w14:textId="38E6D188" w:rsidR="00ED0F81" w:rsidRDefault="00ED0F81" w:rsidP="00ED0F81">
      <w:r w:rsidRPr="00B979B6">
        <w:rPr>
          <w:b/>
          <w:bCs/>
        </w:rPr>
        <w:t>RIDES</w:t>
      </w:r>
      <w:r>
        <w:t>: This collection holds data related to rides such as UID of the driver or rider, start point and destination of the ride with geolocation coordinates embedded within it.</w:t>
      </w:r>
    </w:p>
    <w:p w14:paraId="0D6C8CFD" w14:textId="3C31CF6B" w:rsidR="00ED0F81" w:rsidRDefault="00ED0F81" w:rsidP="00ED0F81">
      <w:r w:rsidRPr="00B979B6">
        <w:rPr>
          <w:b/>
          <w:bCs/>
        </w:rPr>
        <w:lastRenderedPageBreak/>
        <w:t>RIDE_REQUESTS</w:t>
      </w:r>
      <w:r>
        <w:t xml:space="preserve">: This collection stores information about ride requests including request ID (REQID), UID of requester and requested person along with status which can be accepted, </w:t>
      </w:r>
      <w:proofErr w:type="gramStart"/>
      <w:r>
        <w:t>declined</w:t>
      </w:r>
      <w:proofErr w:type="gramEnd"/>
      <w:r>
        <w:t xml:space="preserve"> or negotiated.</w:t>
      </w:r>
    </w:p>
    <w:p w14:paraId="1FE16DF8" w14:textId="5DEF1050" w:rsidR="00ED0F81" w:rsidRDefault="00ED0F81" w:rsidP="00ED0F81">
      <w:r w:rsidRPr="00B979B6">
        <w:rPr>
          <w:b/>
          <w:bCs/>
        </w:rPr>
        <w:t>RIDES_AR and RIDE_REQUESTS_AR</w:t>
      </w:r>
      <w:r>
        <w:t>: These are archives for rides and ride requests respectively.</w:t>
      </w:r>
    </w:p>
    <w:p w14:paraId="2DB8F75D" w14:textId="3751C21A" w:rsidR="00ED0F81" w:rsidRDefault="00ED0F81" w:rsidP="00ED0F81">
      <w:r w:rsidRPr="00B979B6">
        <w:rPr>
          <w:b/>
          <w:bCs/>
        </w:rPr>
        <w:t>VERIFICATIONS</w:t>
      </w:r>
      <w:r>
        <w:t xml:space="preserve">: This collection contains verification details like </w:t>
      </w:r>
      <w:proofErr w:type="gramStart"/>
      <w:r>
        <w:t>UID</w:t>
      </w:r>
      <w:proofErr w:type="gramEnd"/>
      <w:r>
        <w:t xml:space="preserve"> of the person being verified along with AES recognition data and date/time of verification.</w:t>
      </w:r>
    </w:p>
    <w:p w14:paraId="2AE90432" w14:textId="56902EA5" w:rsidR="00ED0F81" w:rsidRDefault="00ED0F81" w:rsidP="00ED0F81">
      <w:r w:rsidRPr="00B979B6">
        <w:rPr>
          <w:b/>
          <w:bCs/>
        </w:rPr>
        <w:t>RIDE_MATCHES</w:t>
      </w:r>
      <w:r>
        <w:t>: This collection holds data on matched rides including match ID(MATCHID</w:t>
      </w:r>
      <w:proofErr w:type="gramStart"/>
      <w:r>
        <w:t>) ,</w:t>
      </w:r>
      <w:proofErr w:type="gramEnd"/>
      <w:r>
        <w:t xml:space="preserve"> UIDs of riders involved in the match along with their status which can be created , in progress or completed</w:t>
      </w:r>
    </w:p>
    <w:p w14:paraId="29582BD5" w14:textId="745A498E" w:rsidR="00ED0F81" w:rsidRDefault="00ED0F81" w:rsidP="00ED0F81">
      <w:r w:rsidRPr="00B979B6">
        <w:rPr>
          <w:b/>
          <w:bCs/>
        </w:rPr>
        <w:t>NOTIFICATIONS</w:t>
      </w:r>
      <w:r>
        <w:t>: This section includes notification details like notification ID(ID</w:t>
      </w:r>
      <w:proofErr w:type="gramStart"/>
      <w:r>
        <w:t>) ,</w:t>
      </w:r>
      <w:proofErr w:type="gramEnd"/>
      <w:r>
        <w:t xml:space="preserve"> details(DETAILS) , receiver ID(RECEIVERID) along with their status(STATUS)</w:t>
      </w:r>
    </w:p>
    <w:p w14:paraId="489C9F85" w14:textId="3701A838" w:rsidR="00ED0F81" w:rsidRDefault="00ED0F81" w:rsidP="00ED0F81">
      <w:r w:rsidRPr="00B979B6">
        <w:rPr>
          <w:b/>
          <w:bCs/>
        </w:rPr>
        <w:t>OTP</w:t>
      </w:r>
      <w:r>
        <w:t xml:space="preserve">: It includes OTP details like OTP </w:t>
      </w:r>
      <w:r w:rsidR="00B979B6">
        <w:t>id (</w:t>
      </w:r>
      <w:r>
        <w:t>ID</w:t>
      </w:r>
      <w:proofErr w:type="gramStart"/>
      <w:r>
        <w:t>) ,</w:t>
      </w:r>
      <w:proofErr w:type="gramEnd"/>
      <w:r>
        <w:t xml:space="preserve"> OTP(OTP) , receiver id(RECEIVERID) along with their status(STATUS)</w:t>
      </w:r>
    </w:p>
    <w:p w14:paraId="2D410CB1" w14:textId="43A65D1E" w:rsidR="00B979B6" w:rsidRPr="00B979B6" w:rsidRDefault="00B979B6" w:rsidP="00B979B6">
      <w:r w:rsidRPr="00B979B6">
        <w:t>Each of these collections serves a specific purpose within the application, and together they form a comprehensive database system for managing the various aspects of a ride-sharing service. This design ensures that all necessary data is stored efficiently and can be accessed quickly, providing a smooth and seamless user experience.</w:t>
      </w:r>
    </w:p>
    <w:p w14:paraId="0E3BFB4C" w14:textId="1AF2427E" w:rsidR="00C36641" w:rsidRDefault="00C36641" w:rsidP="00C36641">
      <w:pPr>
        <w:pStyle w:val="Heading1"/>
        <w:jc w:val="left"/>
        <w:rPr>
          <w:rFonts w:asciiTheme="majorHAnsi" w:hAnsiTheme="majorHAnsi"/>
          <w:b/>
          <w:color w:val="auto"/>
          <w:sz w:val="32"/>
          <w:szCs w:val="32"/>
        </w:rPr>
      </w:pPr>
      <w:bookmarkStart w:id="5" w:name="_Toc156890400"/>
      <w:r w:rsidRPr="00B938D1">
        <w:rPr>
          <w:rFonts w:asciiTheme="majorHAnsi" w:hAnsiTheme="majorHAnsi"/>
          <w:b/>
          <w:color w:val="auto"/>
          <w:sz w:val="32"/>
          <w:szCs w:val="32"/>
        </w:rPr>
        <w:t>Chosen Technology</w:t>
      </w:r>
      <w:r w:rsidR="00B938D1" w:rsidRPr="00B938D1">
        <w:rPr>
          <w:rFonts w:asciiTheme="majorHAnsi" w:hAnsiTheme="majorHAnsi"/>
          <w:b/>
          <w:color w:val="auto"/>
          <w:sz w:val="32"/>
          <w:szCs w:val="32"/>
        </w:rPr>
        <w:t xml:space="preserve"> Stack</w:t>
      </w:r>
      <w:bookmarkEnd w:id="5"/>
    </w:p>
    <w:p w14:paraId="053C8046" w14:textId="68784035" w:rsidR="00B979B6" w:rsidRDefault="00B979B6" w:rsidP="00B979B6">
      <w:r w:rsidRPr="00B979B6">
        <w:rPr>
          <w:b/>
          <w:bCs/>
        </w:rPr>
        <w:t>Flutter for Mobile Development</w:t>
      </w:r>
      <w:r>
        <w:t>:</w:t>
      </w:r>
    </w:p>
    <w:p w14:paraId="7D11A849" w14:textId="77777777" w:rsidR="00B979B6" w:rsidRDefault="00B979B6" w:rsidP="00B979B6">
      <w:r w:rsidRPr="00B979B6">
        <w:rPr>
          <w:b/>
          <w:bCs/>
          <w:i/>
          <w:iCs/>
        </w:rPr>
        <w:t>Rationale</w:t>
      </w:r>
      <w:r>
        <w:t>: Flutter offers a single codebase for both Android and iOS platforms, reducing development time and ensuring consistency across devices. Its rich set of pre-designed widgets, hot reload feature, and excellent performance make it an ideal choice for creating a responsive and visually appealing mobile application.</w:t>
      </w:r>
    </w:p>
    <w:p w14:paraId="13CA29AF" w14:textId="68440E9D" w:rsidR="00B979B6" w:rsidRDefault="00B979B6" w:rsidP="00B979B6">
      <w:r w:rsidRPr="00B979B6">
        <w:rPr>
          <w:b/>
          <w:bCs/>
        </w:rPr>
        <w:t>React for Admin Web App</w:t>
      </w:r>
      <w:r>
        <w:t>:</w:t>
      </w:r>
    </w:p>
    <w:p w14:paraId="4DADC8AF" w14:textId="77777777" w:rsidR="00B979B6" w:rsidRDefault="00B979B6" w:rsidP="00B979B6">
      <w:r w:rsidRPr="00B979B6">
        <w:rPr>
          <w:b/>
          <w:bCs/>
          <w:i/>
          <w:iCs/>
        </w:rPr>
        <w:t>Rationale</w:t>
      </w:r>
      <w:r>
        <w:t>: React's component-based architecture simplifies the development of dynamic and interactive user interfaces. It facilitates the creation of a responsive admin web app with real-time updates, providing administrators with an efficient tool for managing the Smart Ride App.</w:t>
      </w:r>
    </w:p>
    <w:p w14:paraId="47B35DBF" w14:textId="0E094EBE" w:rsidR="00B979B6" w:rsidRPr="00B979B6" w:rsidRDefault="00B979B6" w:rsidP="00B979B6">
      <w:pPr>
        <w:rPr>
          <w:b/>
          <w:bCs/>
        </w:rPr>
      </w:pPr>
      <w:r w:rsidRPr="00B979B6">
        <w:rPr>
          <w:b/>
          <w:bCs/>
        </w:rPr>
        <w:t>NestJS for Backend Services:</w:t>
      </w:r>
    </w:p>
    <w:p w14:paraId="47205482" w14:textId="22D5B720" w:rsidR="00B979B6" w:rsidRDefault="00B979B6" w:rsidP="00B979B6">
      <w:r w:rsidRPr="00B979B6">
        <w:rPr>
          <w:b/>
          <w:bCs/>
          <w:i/>
          <w:iCs/>
        </w:rPr>
        <w:t>Rationale</w:t>
      </w:r>
      <w:r>
        <w:t>: NestJS, built on top of Node.js, combines the benefits of TypeScript with a modular and scalable architecture. Its use of decorators, dependency injection, and support for WebSocket communication align well with the requirements of real-time features, ensuring smooth communication between the frontend and backend. NestJS also integrates seamlessly with MongoDB.</w:t>
      </w:r>
    </w:p>
    <w:p w14:paraId="67F6EC99" w14:textId="77777777" w:rsidR="00B979B6" w:rsidRDefault="00B979B6" w:rsidP="00B979B6"/>
    <w:p w14:paraId="25704BBD" w14:textId="06DF8FB7" w:rsidR="00B979B6" w:rsidRDefault="00B979B6" w:rsidP="00B979B6">
      <w:r w:rsidRPr="008E39CD">
        <w:rPr>
          <w:b/>
          <w:bCs/>
        </w:rPr>
        <w:lastRenderedPageBreak/>
        <w:t>MongoDB for the Database</w:t>
      </w:r>
      <w:r>
        <w:t>:</w:t>
      </w:r>
    </w:p>
    <w:p w14:paraId="365441A5" w14:textId="60164835" w:rsidR="00B979B6" w:rsidRPr="00B979B6" w:rsidRDefault="00B979B6" w:rsidP="00B979B6">
      <w:r w:rsidRPr="008E39CD">
        <w:rPr>
          <w:b/>
          <w:bCs/>
          <w:i/>
          <w:iCs/>
        </w:rPr>
        <w:t>Rationale</w:t>
      </w:r>
      <w:r>
        <w:t>: MongoDB, a NoSQL database, is chosen for its flexibility and scalability. Its document-oriented nature allows for the efficient storage and retrieval of data related to users, rides, requests, and more. MongoDB's ability to handle large amounts of unstructured data aligns with the dynamic and diverse nature of the Smart Ride App.</w:t>
      </w:r>
    </w:p>
    <w:p w14:paraId="0513B7A0" w14:textId="2056C8EF" w:rsidR="00833DB0" w:rsidRPr="008E39CD" w:rsidRDefault="00565C87" w:rsidP="008E39CD">
      <w:pPr>
        <w:pStyle w:val="Heading1"/>
        <w:jc w:val="left"/>
        <w:rPr>
          <w:rFonts w:asciiTheme="majorHAnsi" w:hAnsiTheme="majorHAnsi"/>
          <w:b/>
          <w:color w:val="auto"/>
          <w:sz w:val="32"/>
          <w:szCs w:val="32"/>
        </w:rPr>
      </w:pPr>
      <w:bookmarkStart w:id="6" w:name="_Toc156890401"/>
      <w:r w:rsidRPr="008E39CD">
        <w:rPr>
          <w:rFonts w:asciiTheme="majorHAnsi" w:hAnsiTheme="majorHAnsi"/>
          <w:b/>
          <w:color w:val="auto"/>
          <w:sz w:val="32"/>
          <w:szCs w:val="32"/>
        </w:rPr>
        <w:t>Conclusion</w:t>
      </w:r>
      <w:bookmarkEnd w:id="6"/>
    </w:p>
    <w:p w14:paraId="29BC7D0F" w14:textId="15E51D00" w:rsidR="008E39CD" w:rsidRPr="008E39CD" w:rsidRDefault="008E39CD" w:rsidP="008E39CD">
      <w:pPr>
        <w:spacing w:line="360" w:lineRule="auto"/>
        <w:jc w:val="both"/>
      </w:pPr>
      <w:r w:rsidRPr="008E39CD">
        <w:t>In conclusion, the "Smart Ride App" represents a comprehensive solution to address the evolving transportation needs of users, offering a user-friendly experience, enhanced safety measures, efficient ride management, and a connected community. By prioritizing simplicity in registration processes, implementing stringent ID verification, and streamlining ride interactions, the Smart Ride App aims to revolutionize the ride-sharing landscape.</w:t>
      </w:r>
    </w:p>
    <w:p w14:paraId="5B4C7CAD" w14:textId="119642B3" w:rsidR="008E39CD" w:rsidRPr="008E39CD" w:rsidRDefault="008E39CD" w:rsidP="008E39CD">
      <w:pPr>
        <w:spacing w:line="360" w:lineRule="auto"/>
        <w:jc w:val="both"/>
      </w:pPr>
      <w:r w:rsidRPr="008E39CD">
        <w:t>The high-level component design emphasizes modularity and independence, ensuring each service can be developed and scaled independently. This architectural approach enhances flexibility, scalability, and reliability, crucial for the long-term success of the application.</w:t>
      </w:r>
    </w:p>
    <w:p w14:paraId="682E4E16" w14:textId="7DC0373B" w:rsidR="008E39CD" w:rsidRPr="008E39CD" w:rsidRDefault="008E39CD" w:rsidP="008E39CD">
      <w:pPr>
        <w:spacing w:line="360" w:lineRule="auto"/>
        <w:jc w:val="both"/>
      </w:pPr>
      <w:r w:rsidRPr="008E39CD">
        <w:t>The chosen technology stack, including Flutter for mobile development, react for the admin web app, NestJS for backend services, and MongoDB for the database, is carefully selected to optimize development efficiency, real-time communication, and data storage scalability.</w:t>
      </w:r>
    </w:p>
    <w:p w14:paraId="047C206A" w14:textId="49D40879" w:rsidR="008E39CD" w:rsidRPr="008E39CD" w:rsidRDefault="008E39CD" w:rsidP="008E39CD">
      <w:pPr>
        <w:spacing w:line="360" w:lineRule="auto"/>
        <w:jc w:val="both"/>
      </w:pPr>
      <w:proofErr w:type="gramStart"/>
      <w:r w:rsidRPr="008E39CD">
        <w:t>Looking ahead, the project completion timeline</w:t>
      </w:r>
      <w:proofErr w:type="gramEnd"/>
      <w:r w:rsidRPr="008E39CD">
        <w:t xml:space="preserve"> is estimated to be within</w:t>
      </w:r>
      <w:r>
        <w:t xml:space="preserve"> 3 months and 2 weeks</w:t>
      </w:r>
      <w:r w:rsidRPr="008E39CD">
        <w:t>, considering the complexity of implementing features such as user authentication, ID verification, ride posting and matching, and real-time communication. This timeline is subject to adjustments based on the development progress and any unforeseen challenges encountered during the implementation phase.</w:t>
      </w:r>
    </w:p>
    <w:p w14:paraId="3D9F4102" w14:textId="6655E717" w:rsidR="008E39CD" w:rsidRPr="008E39CD" w:rsidRDefault="008E39CD" w:rsidP="008E39CD">
      <w:pPr>
        <w:spacing w:line="360" w:lineRule="auto"/>
        <w:jc w:val="both"/>
      </w:pPr>
      <w:r w:rsidRPr="008E39CD">
        <w:t>We are committed to delivering a robust and user-centric Smart Ride App, and the GitHub link to our project will be provided for transparent collaboration and review. The link will serve as a platform for stakeholders to track our progress, provide feedback, and stay informed about the latest developments in the project.</w:t>
      </w:r>
    </w:p>
    <w:p w14:paraId="607824ED" w14:textId="218DD1CE" w:rsidR="0069367F" w:rsidRPr="008E39CD" w:rsidRDefault="008E39CD" w:rsidP="008E39CD">
      <w:pPr>
        <w:spacing w:line="360" w:lineRule="auto"/>
        <w:jc w:val="both"/>
      </w:pPr>
      <w:r w:rsidRPr="008E39CD">
        <w:t>We appreciate the opportunity to work on this transformative project and are excited about the positive impact the Smart Ride App can have on the ride-sharing community. With a focus on innovation, security, and user satisfaction, we look forward to bringing this ambitious initiative to fruition.</w:t>
      </w:r>
    </w:p>
    <w:p w14:paraId="7C2D93F3" w14:textId="2FA8F64D" w:rsidR="00A43767" w:rsidRDefault="006145DF" w:rsidP="008E39CD">
      <w:pPr>
        <w:pStyle w:val="Heading1"/>
        <w:jc w:val="left"/>
        <w:rPr>
          <w:rFonts w:asciiTheme="majorHAnsi" w:hAnsiTheme="majorHAnsi"/>
          <w:b/>
          <w:color w:val="auto"/>
          <w:sz w:val="32"/>
          <w:szCs w:val="32"/>
        </w:rPr>
      </w:pPr>
      <w:bookmarkStart w:id="7" w:name="_Toc156890402"/>
      <w:r w:rsidRPr="008E39CD">
        <w:rPr>
          <w:rFonts w:asciiTheme="majorHAnsi" w:hAnsiTheme="majorHAnsi"/>
          <w:b/>
          <w:color w:val="auto"/>
          <w:sz w:val="32"/>
          <w:szCs w:val="32"/>
        </w:rPr>
        <w:lastRenderedPageBreak/>
        <w:t xml:space="preserve">GitHub </w:t>
      </w:r>
      <w:bookmarkEnd w:id="7"/>
      <w:r w:rsidR="00A04168">
        <w:rPr>
          <w:rFonts w:asciiTheme="majorHAnsi" w:hAnsiTheme="majorHAnsi"/>
          <w:b/>
          <w:color w:val="auto"/>
          <w:sz w:val="32"/>
          <w:szCs w:val="32"/>
        </w:rPr>
        <w:t>Profiles</w:t>
      </w:r>
    </w:p>
    <w:p w14:paraId="5ADA8C1B" w14:textId="72905CFC" w:rsidR="00A216EC" w:rsidRDefault="00A216EC" w:rsidP="00A216EC">
      <w:pPr>
        <w:pStyle w:val="ListParagraph"/>
        <w:numPr>
          <w:ilvl w:val="0"/>
          <w:numId w:val="12"/>
        </w:numPr>
        <w:spacing w:line="360" w:lineRule="auto"/>
        <w:jc w:val="both"/>
        <w:rPr>
          <w:rFonts w:cs="Times New Roman"/>
          <w:color w:val="000000" w:themeColor="text1"/>
          <w:sz w:val="24"/>
          <w:szCs w:val="24"/>
        </w:rPr>
      </w:pPr>
      <w:r>
        <w:rPr>
          <w:rFonts w:cs="Times New Roman"/>
          <w:color w:val="000000" w:themeColor="text1"/>
          <w:sz w:val="24"/>
          <w:szCs w:val="24"/>
        </w:rPr>
        <w:t xml:space="preserve">Kennedy Mbano – </w:t>
      </w:r>
      <w:hyperlink r:id="rId20" w:history="1">
        <w:proofErr w:type="spellStart"/>
        <w:r w:rsidR="00206ABB">
          <w:rPr>
            <w:rStyle w:val="Hyperlink"/>
          </w:rPr>
          <w:t>KennedyGIT</w:t>
        </w:r>
        <w:proofErr w:type="spellEnd"/>
        <w:r w:rsidR="00206ABB">
          <w:rPr>
            <w:rStyle w:val="Hyperlink"/>
          </w:rPr>
          <w:t xml:space="preserve"> (Kennedy Mbano) (github.com)</w:t>
        </w:r>
      </w:hyperlink>
    </w:p>
    <w:p w14:paraId="55D249A2" w14:textId="1C33DA83" w:rsidR="00A216EC" w:rsidRDefault="00A216EC" w:rsidP="00A216EC">
      <w:pPr>
        <w:pStyle w:val="ListParagraph"/>
        <w:numPr>
          <w:ilvl w:val="0"/>
          <w:numId w:val="12"/>
        </w:numPr>
        <w:spacing w:line="360" w:lineRule="auto"/>
        <w:jc w:val="both"/>
        <w:rPr>
          <w:rFonts w:cs="Times New Roman"/>
          <w:color w:val="000000" w:themeColor="text1"/>
          <w:sz w:val="24"/>
          <w:szCs w:val="24"/>
        </w:rPr>
      </w:pPr>
      <w:r>
        <w:rPr>
          <w:rFonts w:cs="Times New Roman"/>
          <w:color w:val="000000" w:themeColor="text1"/>
          <w:sz w:val="24"/>
          <w:szCs w:val="24"/>
        </w:rPr>
        <w:t xml:space="preserve">Christina Tresa – </w:t>
      </w:r>
      <w:hyperlink r:id="rId21" w:history="1">
        <w:proofErr w:type="spellStart"/>
        <w:r w:rsidR="00206ABB">
          <w:rPr>
            <w:rStyle w:val="Hyperlink"/>
          </w:rPr>
          <w:t>ChristinaTresa</w:t>
        </w:r>
        <w:proofErr w:type="spellEnd"/>
        <w:r w:rsidR="00206ABB">
          <w:rPr>
            <w:rStyle w:val="Hyperlink"/>
          </w:rPr>
          <w:t xml:space="preserve"> (github.com)</w:t>
        </w:r>
      </w:hyperlink>
    </w:p>
    <w:p w14:paraId="4F2319B0" w14:textId="36F0A0D7" w:rsidR="00A216EC" w:rsidRPr="00206ABB" w:rsidRDefault="00206ABB" w:rsidP="00A216EC">
      <w:pPr>
        <w:pStyle w:val="ListParagraph"/>
        <w:numPr>
          <w:ilvl w:val="0"/>
          <w:numId w:val="12"/>
        </w:numPr>
        <w:spacing w:line="360" w:lineRule="auto"/>
        <w:jc w:val="both"/>
        <w:rPr>
          <w:rFonts w:cs="Times New Roman"/>
          <w:color w:val="000000" w:themeColor="text1"/>
          <w:sz w:val="24"/>
          <w:szCs w:val="24"/>
        </w:rPr>
      </w:pPr>
      <w:r w:rsidRPr="00175D28">
        <w:rPr>
          <w:rFonts w:ascii="Roboto" w:eastAsia="Times New Roman" w:hAnsi="Roboto" w:cs="Segoe UI"/>
          <w:color w:val="414152"/>
          <w:sz w:val="24"/>
          <w:szCs w:val="24"/>
          <w:bdr w:val="none" w:sz="0" w:space="0" w:color="auto" w:frame="1"/>
        </w:rPr>
        <w:t>Vijayaraghavan Sudesh Kumar</w:t>
      </w:r>
      <w:r>
        <w:rPr>
          <w:rFonts w:ascii="Roboto" w:eastAsia="Times New Roman" w:hAnsi="Roboto" w:cs="Segoe UI"/>
          <w:color w:val="414152"/>
          <w:sz w:val="24"/>
          <w:szCs w:val="24"/>
          <w:bdr w:val="none" w:sz="0" w:space="0" w:color="auto" w:frame="1"/>
        </w:rPr>
        <w:t xml:space="preserve"> –</w:t>
      </w:r>
      <w:r w:rsidRPr="00206ABB">
        <w:t xml:space="preserve"> </w:t>
      </w:r>
      <w:hyperlink r:id="rId22" w:history="1">
        <w:r>
          <w:rPr>
            <w:rStyle w:val="Hyperlink"/>
          </w:rPr>
          <w:t>vijay010498 (</w:t>
        </w:r>
        <w:proofErr w:type="spellStart"/>
        <w:r>
          <w:rPr>
            <w:rStyle w:val="Hyperlink"/>
          </w:rPr>
          <w:t>vijay</w:t>
        </w:r>
        <w:proofErr w:type="spellEnd"/>
        <w:r>
          <w:rPr>
            <w:rStyle w:val="Hyperlink"/>
          </w:rPr>
          <w:t>) (github.com)</w:t>
        </w:r>
      </w:hyperlink>
    </w:p>
    <w:p w14:paraId="7206F6A8" w14:textId="46CEF696" w:rsidR="00206ABB" w:rsidRPr="00A216EC" w:rsidRDefault="00206ABB" w:rsidP="00A216EC">
      <w:pPr>
        <w:pStyle w:val="ListParagraph"/>
        <w:numPr>
          <w:ilvl w:val="0"/>
          <w:numId w:val="12"/>
        </w:numPr>
        <w:spacing w:line="360" w:lineRule="auto"/>
        <w:jc w:val="both"/>
        <w:rPr>
          <w:rFonts w:cs="Times New Roman"/>
          <w:color w:val="000000" w:themeColor="text1"/>
          <w:sz w:val="24"/>
          <w:szCs w:val="24"/>
        </w:rPr>
      </w:pPr>
      <w:r w:rsidRPr="00175D28">
        <w:rPr>
          <w:rFonts w:ascii="Roboto" w:eastAsia="Times New Roman" w:hAnsi="Roboto" w:cs="Segoe UI"/>
          <w:color w:val="414152"/>
          <w:sz w:val="24"/>
          <w:szCs w:val="24"/>
          <w:bdr w:val="none" w:sz="0" w:space="0" w:color="auto" w:frame="1"/>
        </w:rPr>
        <w:t>Derryck D</w:t>
      </w:r>
      <w:r>
        <w:rPr>
          <w:rFonts w:ascii="Roboto" w:eastAsia="Times New Roman" w:hAnsi="Roboto" w:cs="Segoe UI"/>
          <w:color w:val="414152"/>
          <w:sz w:val="24"/>
          <w:szCs w:val="24"/>
          <w:bdr w:val="none" w:sz="0" w:space="0" w:color="auto" w:frame="1"/>
        </w:rPr>
        <w:t>o</w:t>
      </w:r>
      <w:r w:rsidRPr="00175D28">
        <w:rPr>
          <w:rFonts w:ascii="Roboto" w:eastAsia="Times New Roman" w:hAnsi="Roboto" w:cs="Segoe UI"/>
          <w:color w:val="414152"/>
          <w:sz w:val="24"/>
          <w:szCs w:val="24"/>
          <w:bdr w:val="none" w:sz="0" w:space="0" w:color="auto" w:frame="1"/>
        </w:rPr>
        <w:t>wuona</w:t>
      </w:r>
      <w:r>
        <w:rPr>
          <w:rFonts w:ascii="Roboto" w:eastAsia="Times New Roman" w:hAnsi="Roboto" w:cs="Segoe UI"/>
          <w:color w:val="414152"/>
          <w:sz w:val="24"/>
          <w:szCs w:val="24"/>
          <w:bdr w:val="none" w:sz="0" w:space="0" w:color="auto" w:frame="1"/>
        </w:rPr>
        <w:t xml:space="preserve"> - </w:t>
      </w:r>
      <w:hyperlink r:id="rId23" w:history="1">
        <w:proofErr w:type="spellStart"/>
        <w:r>
          <w:rPr>
            <w:rStyle w:val="Hyperlink"/>
          </w:rPr>
          <w:t>EnigmaTechx</w:t>
        </w:r>
        <w:proofErr w:type="spellEnd"/>
        <w:r>
          <w:rPr>
            <w:rStyle w:val="Hyperlink"/>
          </w:rPr>
          <w:t xml:space="preserve"> (Derryck Dowuona) (github.com)</w:t>
        </w:r>
      </w:hyperlink>
    </w:p>
    <w:p w14:paraId="09EC0C1C" w14:textId="693CF305" w:rsidR="00237281" w:rsidRDefault="00237281" w:rsidP="00237281">
      <w:pPr>
        <w:pStyle w:val="Heading1"/>
        <w:jc w:val="left"/>
        <w:rPr>
          <w:rFonts w:asciiTheme="majorHAnsi" w:hAnsiTheme="majorHAnsi"/>
          <w:b/>
          <w:color w:val="auto"/>
          <w:sz w:val="32"/>
          <w:szCs w:val="32"/>
        </w:rPr>
      </w:pPr>
      <w:r w:rsidRPr="00237281">
        <w:rPr>
          <w:rFonts w:asciiTheme="majorHAnsi" w:hAnsiTheme="majorHAnsi"/>
          <w:b/>
          <w:color w:val="auto"/>
          <w:sz w:val="32"/>
          <w:szCs w:val="32"/>
        </w:rPr>
        <w:t xml:space="preserve">Work Completed </w:t>
      </w:r>
    </w:p>
    <w:tbl>
      <w:tblPr>
        <w:tblStyle w:val="TableGrid"/>
        <w:tblW w:w="0" w:type="auto"/>
        <w:tblLook w:val="04A0" w:firstRow="1" w:lastRow="0" w:firstColumn="1" w:lastColumn="0" w:noHBand="0" w:noVBand="1"/>
      </w:tblPr>
      <w:tblGrid>
        <w:gridCol w:w="1345"/>
        <w:gridCol w:w="3600"/>
        <w:gridCol w:w="4405"/>
      </w:tblGrid>
      <w:tr w:rsidR="00531675" w14:paraId="7D4650AE" w14:textId="77777777" w:rsidTr="00531675">
        <w:tc>
          <w:tcPr>
            <w:tcW w:w="1345" w:type="dxa"/>
          </w:tcPr>
          <w:p w14:paraId="7782DC0B" w14:textId="2F881092" w:rsidR="00531675" w:rsidRDefault="00531675" w:rsidP="00237281">
            <w:r>
              <w:t>S/N</w:t>
            </w:r>
          </w:p>
        </w:tc>
        <w:tc>
          <w:tcPr>
            <w:tcW w:w="3600" w:type="dxa"/>
          </w:tcPr>
          <w:p w14:paraId="72407BCB" w14:textId="7352DDA7" w:rsidR="00531675" w:rsidRDefault="00531675" w:rsidP="00237281">
            <w:r>
              <w:t>MEMBER</w:t>
            </w:r>
          </w:p>
        </w:tc>
        <w:tc>
          <w:tcPr>
            <w:tcW w:w="4405" w:type="dxa"/>
          </w:tcPr>
          <w:p w14:paraId="2EDA06DE" w14:textId="75DE0FF3" w:rsidR="00531675" w:rsidRDefault="00531675" w:rsidP="00237281">
            <w:r>
              <w:t>WORK COMPLETED</w:t>
            </w:r>
          </w:p>
        </w:tc>
      </w:tr>
      <w:tr w:rsidR="00531675" w14:paraId="055AFC33" w14:textId="77777777" w:rsidTr="00531675">
        <w:tc>
          <w:tcPr>
            <w:tcW w:w="1345" w:type="dxa"/>
          </w:tcPr>
          <w:p w14:paraId="0D9221D8" w14:textId="444076FA" w:rsidR="00531675" w:rsidRDefault="00531675" w:rsidP="00531675">
            <w:pPr>
              <w:pStyle w:val="ListParagraph"/>
              <w:numPr>
                <w:ilvl w:val="0"/>
                <w:numId w:val="13"/>
              </w:numPr>
            </w:pPr>
          </w:p>
        </w:tc>
        <w:tc>
          <w:tcPr>
            <w:tcW w:w="3600" w:type="dxa"/>
          </w:tcPr>
          <w:p w14:paraId="3A290E0C" w14:textId="08410060" w:rsidR="00531675" w:rsidRDefault="00531675" w:rsidP="00237281">
            <w:r>
              <w:rPr>
                <w:rFonts w:cs="Times New Roman"/>
                <w:color w:val="000000" w:themeColor="text1"/>
                <w:sz w:val="24"/>
                <w:szCs w:val="24"/>
              </w:rPr>
              <w:t>Kennedy Mbano</w:t>
            </w:r>
          </w:p>
        </w:tc>
        <w:tc>
          <w:tcPr>
            <w:tcW w:w="4405" w:type="dxa"/>
          </w:tcPr>
          <w:p w14:paraId="540CAD23" w14:textId="0FB3DE29" w:rsidR="00531675" w:rsidRDefault="00531675" w:rsidP="00237281">
            <w:r>
              <w:t xml:space="preserve">Wireframes Flow </w:t>
            </w:r>
          </w:p>
        </w:tc>
      </w:tr>
      <w:tr w:rsidR="00531675" w14:paraId="0CBB1C07" w14:textId="77777777" w:rsidTr="00531675">
        <w:tc>
          <w:tcPr>
            <w:tcW w:w="1345" w:type="dxa"/>
          </w:tcPr>
          <w:p w14:paraId="0E89D3E6" w14:textId="176E4452" w:rsidR="00531675" w:rsidRDefault="00531675" w:rsidP="00531675">
            <w:pPr>
              <w:pStyle w:val="ListParagraph"/>
              <w:numPr>
                <w:ilvl w:val="0"/>
                <w:numId w:val="13"/>
              </w:numPr>
            </w:pPr>
          </w:p>
        </w:tc>
        <w:tc>
          <w:tcPr>
            <w:tcW w:w="3600" w:type="dxa"/>
          </w:tcPr>
          <w:p w14:paraId="5892C7D7" w14:textId="1FD49138" w:rsidR="00531675" w:rsidRDefault="00531675" w:rsidP="00237281">
            <w:r>
              <w:rPr>
                <w:rFonts w:cs="Times New Roman"/>
                <w:color w:val="000000" w:themeColor="text1"/>
                <w:sz w:val="24"/>
                <w:szCs w:val="24"/>
              </w:rPr>
              <w:t>Christina Tresa</w:t>
            </w:r>
          </w:p>
        </w:tc>
        <w:tc>
          <w:tcPr>
            <w:tcW w:w="4405" w:type="dxa"/>
          </w:tcPr>
          <w:p w14:paraId="1209602B" w14:textId="045B7758" w:rsidR="00531675" w:rsidRDefault="00531675" w:rsidP="00237281">
            <w:r>
              <w:t>D</w:t>
            </w:r>
            <w:r w:rsidRPr="00531675">
              <w:t>atabase design</w:t>
            </w:r>
          </w:p>
        </w:tc>
      </w:tr>
      <w:tr w:rsidR="00531675" w14:paraId="37F20185" w14:textId="77777777" w:rsidTr="00531675">
        <w:tc>
          <w:tcPr>
            <w:tcW w:w="1345" w:type="dxa"/>
          </w:tcPr>
          <w:p w14:paraId="012EFA2F" w14:textId="7F4067DB" w:rsidR="00531675" w:rsidRDefault="00531675" w:rsidP="00531675">
            <w:pPr>
              <w:pStyle w:val="ListParagraph"/>
              <w:numPr>
                <w:ilvl w:val="0"/>
                <w:numId w:val="13"/>
              </w:numPr>
            </w:pPr>
          </w:p>
        </w:tc>
        <w:tc>
          <w:tcPr>
            <w:tcW w:w="3600" w:type="dxa"/>
          </w:tcPr>
          <w:p w14:paraId="0240950D" w14:textId="0FBE26BB" w:rsidR="00531675" w:rsidRDefault="00531675" w:rsidP="00237281">
            <w:r w:rsidRPr="00175D28">
              <w:rPr>
                <w:rFonts w:ascii="Roboto" w:eastAsia="Times New Roman" w:hAnsi="Roboto" w:cs="Segoe UI"/>
                <w:color w:val="414152"/>
                <w:sz w:val="24"/>
                <w:szCs w:val="24"/>
                <w:bdr w:val="none" w:sz="0" w:space="0" w:color="auto" w:frame="1"/>
              </w:rPr>
              <w:t>Vijayaraghavan Sudesh Kumar</w:t>
            </w:r>
          </w:p>
        </w:tc>
        <w:tc>
          <w:tcPr>
            <w:tcW w:w="4405" w:type="dxa"/>
          </w:tcPr>
          <w:p w14:paraId="02A2BB24" w14:textId="5FE069B0" w:rsidR="00531675" w:rsidRDefault="00531675" w:rsidP="00237281">
            <w:r>
              <w:t>A</w:t>
            </w:r>
            <w:r w:rsidRPr="00531675">
              <w:t xml:space="preserve">pp flow, </w:t>
            </w:r>
            <w:r>
              <w:t>Backend Services</w:t>
            </w:r>
          </w:p>
        </w:tc>
      </w:tr>
      <w:tr w:rsidR="00531675" w14:paraId="5927EA31" w14:textId="77777777" w:rsidTr="00531675">
        <w:tc>
          <w:tcPr>
            <w:tcW w:w="1345" w:type="dxa"/>
          </w:tcPr>
          <w:p w14:paraId="4B37CD10" w14:textId="77777777" w:rsidR="00531675" w:rsidRDefault="00531675" w:rsidP="00531675">
            <w:pPr>
              <w:pStyle w:val="ListParagraph"/>
              <w:numPr>
                <w:ilvl w:val="0"/>
                <w:numId w:val="13"/>
              </w:numPr>
            </w:pPr>
          </w:p>
        </w:tc>
        <w:tc>
          <w:tcPr>
            <w:tcW w:w="3600" w:type="dxa"/>
          </w:tcPr>
          <w:p w14:paraId="36C2CF22" w14:textId="4F93F39E" w:rsidR="00531675" w:rsidRPr="00175D28" w:rsidRDefault="00531675" w:rsidP="00237281">
            <w:pPr>
              <w:rPr>
                <w:rFonts w:ascii="Roboto" w:eastAsia="Times New Roman" w:hAnsi="Roboto" w:cs="Segoe UI"/>
                <w:color w:val="414152"/>
                <w:sz w:val="24"/>
                <w:szCs w:val="24"/>
                <w:bdr w:val="none" w:sz="0" w:space="0" w:color="auto" w:frame="1"/>
              </w:rPr>
            </w:pPr>
            <w:r w:rsidRPr="00175D28">
              <w:rPr>
                <w:rFonts w:ascii="Roboto" w:eastAsia="Times New Roman" w:hAnsi="Roboto" w:cs="Segoe UI"/>
                <w:color w:val="414152"/>
                <w:sz w:val="24"/>
                <w:szCs w:val="24"/>
                <w:bdr w:val="none" w:sz="0" w:space="0" w:color="auto" w:frame="1"/>
              </w:rPr>
              <w:t>Derryck D</w:t>
            </w:r>
            <w:r>
              <w:rPr>
                <w:rFonts w:ascii="Roboto" w:eastAsia="Times New Roman" w:hAnsi="Roboto" w:cs="Segoe UI"/>
                <w:color w:val="414152"/>
                <w:sz w:val="24"/>
                <w:szCs w:val="24"/>
                <w:bdr w:val="none" w:sz="0" w:space="0" w:color="auto" w:frame="1"/>
              </w:rPr>
              <w:t>o</w:t>
            </w:r>
            <w:r w:rsidRPr="00175D28">
              <w:rPr>
                <w:rFonts w:ascii="Roboto" w:eastAsia="Times New Roman" w:hAnsi="Roboto" w:cs="Segoe UI"/>
                <w:color w:val="414152"/>
                <w:sz w:val="24"/>
                <w:szCs w:val="24"/>
                <w:bdr w:val="none" w:sz="0" w:space="0" w:color="auto" w:frame="1"/>
              </w:rPr>
              <w:t>wuona</w:t>
            </w:r>
          </w:p>
        </w:tc>
        <w:tc>
          <w:tcPr>
            <w:tcW w:w="4405" w:type="dxa"/>
          </w:tcPr>
          <w:p w14:paraId="6A91098A" w14:textId="4A5C3F9C" w:rsidR="00531675" w:rsidRDefault="00531675" w:rsidP="00237281">
            <w:r w:rsidRPr="00531675">
              <w:t>System design</w:t>
            </w:r>
          </w:p>
        </w:tc>
      </w:tr>
    </w:tbl>
    <w:p w14:paraId="32B53B22" w14:textId="77777777" w:rsidR="00237281" w:rsidRPr="00237281" w:rsidRDefault="00237281" w:rsidP="00237281"/>
    <w:p w14:paraId="65444E34" w14:textId="77777777" w:rsidR="00237281" w:rsidRPr="00237281" w:rsidRDefault="00237281" w:rsidP="00237281"/>
    <w:sectPr w:rsidR="00237281" w:rsidRPr="00237281" w:rsidSect="006A71F9">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B92C" w14:textId="77777777" w:rsidR="006A71F9" w:rsidRDefault="006A71F9" w:rsidP="00D95D6F">
      <w:pPr>
        <w:spacing w:after="0" w:line="240" w:lineRule="auto"/>
      </w:pPr>
      <w:r>
        <w:separator/>
      </w:r>
    </w:p>
  </w:endnote>
  <w:endnote w:type="continuationSeparator" w:id="0">
    <w:p w14:paraId="3A8A6002" w14:textId="77777777" w:rsidR="006A71F9" w:rsidRDefault="006A71F9"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551B"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3003"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p w14:paraId="791CC8C4"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3B4F"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057EF" w14:textId="77777777" w:rsidR="006A71F9" w:rsidRDefault="006A71F9" w:rsidP="00D95D6F">
      <w:pPr>
        <w:spacing w:after="0" w:line="240" w:lineRule="auto"/>
      </w:pPr>
      <w:r>
        <w:separator/>
      </w:r>
    </w:p>
  </w:footnote>
  <w:footnote w:type="continuationSeparator" w:id="0">
    <w:p w14:paraId="5E3288EB" w14:textId="77777777" w:rsidR="006A71F9" w:rsidRDefault="006A71F9"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0715"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2934"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F477"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F0C"/>
    <w:multiLevelType w:val="hybridMultilevel"/>
    <w:tmpl w:val="E662C1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E86452D"/>
    <w:multiLevelType w:val="hybridMultilevel"/>
    <w:tmpl w:val="7E3C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47E0F"/>
    <w:multiLevelType w:val="hybridMultilevel"/>
    <w:tmpl w:val="05FACA60"/>
    <w:lvl w:ilvl="0" w:tplc="8E04B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194A5E"/>
    <w:multiLevelType w:val="hybridMultilevel"/>
    <w:tmpl w:val="10C2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DF4F67"/>
    <w:multiLevelType w:val="multilevel"/>
    <w:tmpl w:val="F0F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F63C6"/>
    <w:multiLevelType w:val="multilevel"/>
    <w:tmpl w:val="D52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0E24A9"/>
    <w:multiLevelType w:val="hybridMultilevel"/>
    <w:tmpl w:val="36F0F8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934E70"/>
    <w:multiLevelType w:val="multilevel"/>
    <w:tmpl w:val="E66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A95603"/>
    <w:multiLevelType w:val="multilevel"/>
    <w:tmpl w:val="0BD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21DB9"/>
    <w:multiLevelType w:val="hybridMultilevel"/>
    <w:tmpl w:val="40AC82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8547340">
    <w:abstractNumId w:val="12"/>
  </w:num>
  <w:num w:numId="2" w16cid:durableId="1969242862">
    <w:abstractNumId w:val="7"/>
  </w:num>
  <w:num w:numId="3" w16cid:durableId="1807355698">
    <w:abstractNumId w:val="0"/>
  </w:num>
  <w:num w:numId="4" w16cid:durableId="308900310">
    <w:abstractNumId w:val="4"/>
  </w:num>
  <w:num w:numId="5" w16cid:durableId="457721752">
    <w:abstractNumId w:val="9"/>
  </w:num>
  <w:num w:numId="6" w16cid:durableId="1853639207">
    <w:abstractNumId w:val="10"/>
  </w:num>
  <w:num w:numId="7" w16cid:durableId="939684639">
    <w:abstractNumId w:val="6"/>
  </w:num>
  <w:num w:numId="8" w16cid:durableId="1641887053">
    <w:abstractNumId w:val="5"/>
  </w:num>
  <w:num w:numId="9" w16cid:durableId="526912601">
    <w:abstractNumId w:val="11"/>
  </w:num>
  <w:num w:numId="10" w16cid:durableId="1064521210">
    <w:abstractNumId w:val="2"/>
  </w:num>
  <w:num w:numId="11" w16cid:durableId="1943613154">
    <w:abstractNumId w:val="8"/>
  </w:num>
  <w:num w:numId="12" w16cid:durableId="1327055130">
    <w:abstractNumId w:val="1"/>
  </w:num>
  <w:num w:numId="13" w16cid:durableId="1937244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jYyMTEztTQ0NTVW0lEKTi0uzszPAykwqgUAxQrE6CwAAAA="/>
  </w:docVars>
  <w:rsids>
    <w:rsidRoot w:val="00175D28"/>
    <w:rsid w:val="00010E2A"/>
    <w:rsid w:val="00024081"/>
    <w:rsid w:val="00057514"/>
    <w:rsid w:val="00085439"/>
    <w:rsid w:val="000C44FC"/>
    <w:rsid w:val="001511AB"/>
    <w:rsid w:val="00175D28"/>
    <w:rsid w:val="001E2C78"/>
    <w:rsid w:val="00206ABB"/>
    <w:rsid w:val="00237281"/>
    <w:rsid w:val="00251A02"/>
    <w:rsid w:val="0029322A"/>
    <w:rsid w:val="00304300"/>
    <w:rsid w:val="003260D4"/>
    <w:rsid w:val="00340CF3"/>
    <w:rsid w:val="0038734E"/>
    <w:rsid w:val="004328F3"/>
    <w:rsid w:val="00452A9B"/>
    <w:rsid w:val="004843A9"/>
    <w:rsid w:val="0048557B"/>
    <w:rsid w:val="004D21FD"/>
    <w:rsid w:val="00531675"/>
    <w:rsid w:val="00540D1F"/>
    <w:rsid w:val="00565C87"/>
    <w:rsid w:val="0057038F"/>
    <w:rsid w:val="005B28F9"/>
    <w:rsid w:val="005F1E83"/>
    <w:rsid w:val="006145DF"/>
    <w:rsid w:val="00650CAF"/>
    <w:rsid w:val="0068151A"/>
    <w:rsid w:val="0069367F"/>
    <w:rsid w:val="006A71F9"/>
    <w:rsid w:val="007135D3"/>
    <w:rsid w:val="00713A6B"/>
    <w:rsid w:val="0071548E"/>
    <w:rsid w:val="007205F6"/>
    <w:rsid w:val="00720EC5"/>
    <w:rsid w:val="00791ECF"/>
    <w:rsid w:val="007A604F"/>
    <w:rsid w:val="00810FE6"/>
    <w:rsid w:val="00833DB0"/>
    <w:rsid w:val="008C1A3B"/>
    <w:rsid w:val="008E39CD"/>
    <w:rsid w:val="008F45C6"/>
    <w:rsid w:val="0094458B"/>
    <w:rsid w:val="00974F40"/>
    <w:rsid w:val="00976B75"/>
    <w:rsid w:val="0098324B"/>
    <w:rsid w:val="00994C7D"/>
    <w:rsid w:val="009C0636"/>
    <w:rsid w:val="009F2157"/>
    <w:rsid w:val="00A04168"/>
    <w:rsid w:val="00A216EC"/>
    <w:rsid w:val="00A43767"/>
    <w:rsid w:val="00A84582"/>
    <w:rsid w:val="00B20C91"/>
    <w:rsid w:val="00B502CA"/>
    <w:rsid w:val="00B92E43"/>
    <w:rsid w:val="00B938D1"/>
    <w:rsid w:val="00B979B6"/>
    <w:rsid w:val="00BB463D"/>
    <w:rsid w:val="00BE17B4"/>
    <w:rsid w:val="00C36641"/>
    <w:rsid w:val="00CF2424"/>
    <w:rsid w:val="00D33D8C"/>
    <w:rsid w:val="00D4227F"/>
    <w:rsid w:val="00D92A3A"/>
    <w:rsid w:val="00D95D6F"/>
    <w:rsid w:val="00DE4CDB"/>
    <w:rsid w:val="00DE5155"/>
    <w:rsid w:val="00E15FE1"/>
    <w:rsid w:val="00EC725A"/>
    <w:rsid w:val="00ED0F81"/>
    <w:rsid w:val="00EE495E"/>
    <w:rsid w:val="00EF5F37"/>
    <w:rsid w:val="00F40675"/>
    <w:rsid w:val="00F76CE9"/>
    <w:rsid w:val="00FC257F"/>
    <w:rsid w:val="00FD3FA7"/>
    <w:rsid w:val="00FD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A29"/>
  <w15:chartTrackingRefBased/>
  <w15:docId w15:val="{C8AC9407-189F-4776-B01A-951E434B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D28"/>
  </w:style>
  <w:style w:type="paragraph" w:styleId="Heading1">
    <w:name w:val="heading 1"/>
    <w:basedOn w:val="Normal"/>
    <w:next w:val="Normal"/>
    <w:link w:val="Heading1Char"/>
    <w:uiPriority w:val="9"/>
    <w:qFormat/>
    <w:rsid w:val="00175D28"/>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Heading2">
    <w:name w:val="heading 2"/>
    <w:basedOn w:val="Normal"/>
    <w:next w:val="Normal"/>
    <w:link w:val="Heading2Char"/>
    <w:uiPriority w:val="9"/>
    <w:unhideWhenUsed/>
    <w:qFormat/>
    <w:rsid w:val="00175D28"/>
    <w:pPr>
      <w:keepNext/>
      <w:keepLines/>
      <w:spacing w:before="160" w:after="40" w:line="240" w:lineRule="auto"/>
      <w:jc w:val="center"/>
      <w:outlineLvl w:val="1"/>
    </w:pPr>
    <w:rPr>
      <w:rFonts w:ascii="Calibri Light" w:eastAsia="SimSun" w:hAnsi="Calibri Light" w:cs="Times New Roman"/>
      <w:sz w:val="32"/>
      <w:szCs w:val="32"/>
    </w:rPr>
  </w:style>
  <w:style w:type="paragraph" w:styleId="Heading3">
    <w:name w:val="heading 3"/>
    <w:basedOn w:val="Normal"/>
    <w:next w:val="Normal"/>
    <w:link w:val="Heading3Char"/>
    <w:uiPriority w:val="9"/>
    <w:semiHidden/>
    <w:unhideWhenUsed/>
    <w:qFormat/>
    <w:rsid w:val="00175D28"/>
    <w:pPr>
      <w:keepNext/>
      <w:keepLines/>
      <w:spacing w:before="160" w:after="0" w:line="240" w:lineRule="auto"/>
      <w:outlineLvl w:val="2"/>
    </w:pPr>
    <w:rPr>
      <w:rFonts w:ascii="Calibri Light" w:eastAsia="SimSun" w:hAnsi="Calibri Light" w:cs="Times New Roman"/>
      <w:sz w:val="32"/>
      <w:szCs w:val="32"/>
    </w:rPr>
  </w:style>
  <w:style w:type="paragraph" w:styleId="Heading4">
    <w:name w:val="heading 4"/>
    <w:basedOn w:val="Normal"/>
    <w:next w:val="Normal"/>
    <w:link w:val="Heading4Char"/>
    <w:uiPriority w:val="9"/>
    <w:semiHidden/>
    <w:unhideWhenUsed/>
    <w:qFormat/>
    <w:rsid w:val="00175D28"/>
    <w:pPr>
      <w:keepNext/>
      <w:keepLines/>
      <w:spacing w:before="80" w:after="0"/>
      <w:outlineLvl w:val="3"/>
    </w:pPr>
    <w:rPr>
      <w:rFonts w:ascii="Calibri Light" w:eastAsia="SimSun" w:hAnsi="Calibri Light" w:cs="Times New Roman"/>
      <w:i/>
      <w:iCs/>
      <w:sz w:val="30"/>
      <w:szCs w:val="30"/>
    </w:rPr>
  </w:style>
  <w:style w:type="paragraph" w:styleId="Heading5">
    <w:name w:val="heading 5"/>
    <w:basedOn w:val="Normal"/>
    <w:next w:val="Normal"/>
    <w:link w:val="Heading5Char"/>
    <w:uiPriority w:val="9"/>
    <w:semiHidden/>
    <w:unhideWhenUsed/>
    <w:qFormat/>
    <w:rsid w:val="00175D28"/>
    <w:pPr>
      <w:keepNext/>
      <w:keepLines/>
      <w:spacing w:before="40" w:after="0"/>
      <w:outlineLvl w:val="4"/>
    </w:pPr>
    <w:rPr>
      <w:rFonts w:ascii="Calibri Light" w:eastAsia="SimSun" w:hAnsi="Calibri Light" w:cs="Times New Roman"/>
      <w:sz w:val="28"/>
      <w:szCs w:val="28"/>
    </w:rPr>
  </w:style>
  <w:style w:type="paragraph" w:styleId="Heading6">
    <w:name w:val="heading 6"/>
    <w:basedOn w:val="Normal"/>
    <w:next w:val="Normal"/>
    <w:link w:val="Heading6Char"/>
    <w:uiPriority w:val="9"/>
    <w:semiHidden/>
    <w:unhideWhenUsed/>
    <w:qFormat/>
    <w:rsid w:val="00175D28"/>
    <w:pPr>
      <w:keepNext/>
      <w:keepLines/>
      <w:spacing w:before="40" w:after="0"/>
      <w:outlineLvl w:val="5"/>
    </w:pPr>
    <w:rPr>
      <w:rFonts w:ascii="Calibri Light" w:eastAsia="SimSun" w:hAnsi="Calibri Light" w:cs="Times New Roman"/>
      <w:i/>
      <w:iCs/>
      <w:sz w:val="26"/>
      <w:szCs w:val="26"/>
    </w:rPr>
  </w:style>
  <w:style w:type="paragraph" w:styleId="Heading7">
    <w:name w:val="heading 7"/>
    <w:basedOn w:val="Normal"/>
    <w:next w:val="Normal"/>
    <w:link w:val="Heading7Char"/>
    <w:uiPriority w:val="9"/>
    <w:semiHidden/>
    <w:unhideWhenUsed/>
    <w:qFormat/>
    <w:rsid w:val="00175D28"/>
    <w:pPr>
      <w:keepNext/>
      <w:keepLines/>
      <w:spacing w:before="40" w:after="0"/>
      <w:outlineLvl w:val="6"/>
    </w:pPr>
    <w:rPr>
      <w:rFonts w:ascii="Calibri Light" w:eastAsia="SimSun" w:hAnsi="Calibri Light" w:cs="Times New Roman"/>
      <w:sz w:val="24"/>
      <w:szCs w:val="24"/>
    </w:rPr>
  </w:style>
  <w:style w:type="paragraph" w:styleId="Heading8">
    <w:name w:val="heading 8"/>
    <w:basedOn w:val="Normal"/>
    <w:next w:val="Normal"/>
    <w:link w:val="Heading8Char"/>
    <w:uiPriority w:val="9"/>
    <w:semiHidden/>
    <w:unhideWhenUsed/>
    <w:qFormat/>
    <w:rsid w:val="00175D28"/>
    <w:pPr>
      <w:keepNext/>
      <w:keepLines/>
      <w:spacing w:before="40" w:after="0"/>
      <w:outlineLvl w:val="7"/>
    </w:pPr>
    <w:rPr>
      <w:rFonts w:ascii="Calibri Light" w:eastAsia="SimSun" w:hAnsi="Calibri Light" w:cs="Times New Roman"/>
      <w:i/>
      <w:iCs/>
      <w:sz w:val="22"/>
      <w:szCs w:val="22"/>
    </w:rPr>
  </w:style>
  <w:style w:type="paragraph" w:styleId="Heading9">
    <w:name w:val="heading 9"/>
    <w:basedOn w:val="Normal"/>
    <w:next w:val="Normal"/>
    <w:link w:val="Heading9Char"/>
    <w:uiPriority w:val="9"/>
    <w:semiHidden/>
    <w:unhideWhenUsed/>
    <w:qFormat/>
    <w:rsid w:val="00175D2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5D28"/>
    <w:rPr>
      <w:rFonts w:ascii="Calibri Light" w:eastAsia="SimSun" w:hAnsi="Calibri Light" w:cs="Times New Roman"/>
      <w:color w:val="2E74B5"/>
      <w:sz w:val="40"/>
      <w:szCs w:val="40"/>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link w:val="Heading2"/>
    <w:uiPriority w:val="9"/>
    <w:rsid w:val="00175D28"/>
    <w:rPr>
      <w:rFonts w:ascii="Calibri Light" w:eastAsia="SimSun" w:hAnsi="Calibri Light" w:cs="Times New Roman"/>
      <w:sz w:val="32"/>
      <w:szCs w:val="32"/>
    </w:rPr>
  </w:style>
  <w:style w:type="paragraph" w:styleId="Title">
    <w:name w:val="Title"/>
    <w:basedOn w:val="Normal"/>
    <w:next w:val="Normal"/>
    <w:link w:val="TitleChar"/>
    <w:uiPriority w:val="10"/>
    <w:qFormat/>
    <w:rsid w:val="00175D28"/>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leChar">
    <w:name w:val="Title Char"/>
    <w:link w:val="Title"/>
    <w:uiPriority w:val="10"/>
    <w:rsid w:val="00175D28"/>
    <w:rPr>
      <w:rFonts w:ascii="Calibri Light" w:eastAsia="SimSun" w:hAnsi="Calibri Light" w:cs="Times New Roman"/>
      <w:caps/>
      <w:color w:val="44546A"/>
      <w:spacing w:val="30"/>
      <w:sz w:val="72"/>
      <w:szCs w:val="72"/>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 w:type="character" w:customStyle="1" w:styleId="Heading3Char">
    <w:name w:val="Heading 3 Char"/>
    <w:link w:val="Heading3"/>
    <w:uiPriority w:val="9"/>
    <w:semiHidden/>
    <w:rsid w:val="00175D28"/>
    <w:rPr>
      <w:rFonts w:ascii="Calibri Light" w:eastAsia="SimSun" w:hAnsi="Calibri Light" w:cs="Times New Roman"/>
      <w:sz w:val="32"/>
      <w:szCs w:val="32"/>
    </w:rPr>
  </w:style>
  <w:style w:type="character" w:customStyle="1" w:styleId="Heading4Char">
    <w:name w:val="Heading 4 Char"/>
    <w:link w:val="Heading4"/>
    <w:uiPriority w:val="9"/>
    <w:semiHidden/>
    <w:rsid w:val="00175D28"/>
    <w:rPr>
      <w:rFonts w:ascii="Calibri Light" w:eastAsia="SimSun" w:hAnsi="Calibri Light" w:cs="Times New Roman"/>
      <w:i/>
      <w:iCs/>
      <w:sz w:val="30"/>
      <w:szCs w:val="30"/>
    </w:rPr>
  </w:style>
  <w:style w:type="character" w:customStyle="1" w:styleId="Heading5Char">
    <w:name w:val="Heading 5 Char"/>
    <w:link w:val="Heading5"/>
    <w:uiPriority w:val="9"/>
    <w:semiHidden/>
    <w:rsid w:val="00175D28"/>
    <w:rPr>
      <w:rFonts w:ascii="Calibri Light" w:eastAsia="SimSun" w:hAnsi="Calibri Light" w:cs="Times New Roman"/>
      <w:sz w:val="28"/>
      <w:szCs w:val="28"/>
    </w:rPr>
  </w:style>
  <w:style w:type="character" w:customStyle="1" w:styleId="Heading6Char">
    <w:name w:val="Heading 6 Char"/>
    <w:link w:val="Heading6"/>
    <w:uiPriority w:val="9"/>
    <w:semiHidden/>
    <w:rsid w:val="00175D28"/>
    <w:rPr>
      <w:rFonts w:ascii="Calibri Light" w:eastAsia="SimSun" w:hAnsi="Calibri Light" w:cs="Times New Roman"/>
      <w:i/>
      <w:iCs/>
      <w:sz w:val="26"/>
      <w:szCs w:val="26"/>
    </w:rPr>
  </w:style>
  <w:style w:type="character" w:customStyle="1" w:styleId="Heading7Char">
    <w:name w:val="Heading 7 Char"/>
    <w:link w:val="Heading7"/>
    <w:uiPriority w:val="9"/>
    <w:semiHidden/>
    <w:rsid w:val="00175D28"/>
    <w:rPr>
      <w:rFonts w:ascii="Calibri Light" w:eastAsia="SimSun" w:hAnsi="Calibri Light" w:cs="Times New Roman"/>
      <w:sz w:val="24"/>
      <w:szCs w:val="24"/>
    </w:rPr>
  </w:style>
  <w:style w:type="character" w:customStyle="1" w:styleId="Heading8Char">
    <w:name w:val="Heading 8 Char"/>
    <w:link w:val="Heading8"/>
    <w:uiPriority w:val="9"/>
    <w:semiHidden/>
    <w:rsid w:val="00175D28"/>
    <w:rPr>
      <w:rFonts w:ascii="Calibri Light" w:eastAsia="SimSun" w:hAnsi="Calibri Light" w:cs="Times New Roman"/>
      <w:i/>
      <w:iCs/>
      <w:sz w:val="22"/>
      <w:szCs w:val="22"/>
    </w:rPr>
  </w:style>
  <w:style w:type="character" w:customStyle="1" w:styleId="Heading9Char">
    <w:name w:val="Heading 9 Char"/>
    <w:link w:val="Heading9"/>
    <w:uiPriority w:val="9"/>
    <w:semiHidden/>
    <w:rsid w:val="00175D28"/>
    <w:rPr>
      <w:b/>
      <w:bCs/>
      <w:i/>
      <w:iCs/>
    </w:rPr>
  </w:style>
  <w:style w:type="paragraph" w:styleId="Caption">
    <w:name w:val="caption"/>
    <w:basedOn w:val="Normal"/>
    <w:next w:val="Normal"/>
    <w:uiPriority w:val="35"/>
    <w:semiHidden/>
    <w:unhideWhenUsed/>
    <w:qFormat/>
    <w:rsid w:val="00175D28"/>
    <w:pPr>
      <w:spacing w:line="240" w:lineRule="auto"/>
    </w:pPr>
    <w:rPr>
      <w:b/>
      <w:bCs/>
      <w:color w:val="404040"/>
      <w:sz w:val="16"/>
      <w:szCs w:val="16"/>
    </w:rPr>
  </w:style>
  <w:style w:type="paragraph" w:styleId="Subtitle">
    <w:name w:val="Subtitle"/>
    <w:basedOn w:val="Normal"/>
    <w:next w:val="Normal"/>
    <w:link w:val="SubtitleChar"/>
    <w:uiPriority w:val="11"/>
    <w:qFormat/>
    <w:rsid w:val="00175D28"/>
    <w:pPr>
      <w:numPr>
        <w:ilvl w:val="1"/>
      </w:numPr>
      <w:jc w:val="center"/>
    </w:pPr>
    <w:rPr>
      <w:color w:val="44546A"/>
      <w:sz w:val="28"/>
      <w:szCs w:val="28"/>
    </w:rPr>
  </w:style>
  <w:style w:type="character" w:customStyle="1" w:styleId="SubtitleChar">
    <w:name w:val="Subtitle Char"/>
    <w:link w:val="Subtitle"/>
    <w:uiPriority w:val="11"/>
    <w:rsid w:val="00175D28"/>
    <w:rPr>
      <w:color w:val="44546A"/>
      <w:sz w:val="28"/>
      <w:szCs w:val="28"/>
    </w:rPr>
  </w:style>
  <w:style w:type="character" w:styleId="Strong">
    <w:name w:val="Strong"/>
    <w:uiPriority w:val="22"/>
    <w:qFormat/>
    <w:rsid w:val="00175D28"/>
    <w:rPr>
      <w:b/>
      <w:bCs/>
    </w:rPr>
  </w:style>
  <w:style w:type="character" w:styleId="Emphasis">
    <w:name w:val="Emphasis"/>
    <w:uiPriority w:val="20"/>
    <w:qFormat/>
    <w:rsid w:val="00175D28"/>
    <w:rPr>
      <w:i/>
      <w:iCs/>
      <w:color w:val="000000"/>
    </w:rPr>
  </w:style>
  <w:style w:type="paragraph" w:styleId="NoSpacing">
    <w:name w:val="No Spacing"/>
    <w:uiPriority w:val="1"/>
    <w:qFormat/>
    <w:rsid w:val="00175D28"/>
    <w:pPr>
      <w:spacing w:after="0" w:line="240" w:lineRule="auto"/>
    </w:pPr>
  </w:style>
  <w:style w:type="paragraph" w:styleId="Quote">
    <w:name w:val="Quote"/>
    <w:basedOn w:val="Normal"/>
    <w:next w:val="Normal"/>
    <w:link w:val="QuoteChar"/>
    <w:uiPriority w:val="29"/>
    <w:qFormat/>
    <w:rsid w:val="00175D28"/>
    <w:pPr>
      <w:spacing w:before="160"/>
      <w:ind w:left="720" w:right="720"/>
      <w:jc w:val="center"/>
    </w:pPr>
    <w:rPr>
      <w:i/>
      <w:iCs/>
      <w:color w:val="7B7B7B"/>
      <w:sz w:val="24"/>
      <w:szCs w:val="24"/>
    </w:rPr>
  </w:style>
  <w:style w:type="character" w:customStyle="1" w:styleId="QuoteChar">
    <w:name w:val="Quote Char"/>
    <w:link w:val="Quote"/>
    <w:uiPriority w:val="29"/>
    <w:rsid w:val="00175D28"/>
    <w:rPr>
      <w:i/>
      <w:iCs/>
      <w:color w:val="7B7B7B"/>
      <w:sz w:val="24"/>
      <w:szCs w:val="24"/>
    </w:rPr>
  </w:style>
  <w:style w:type="paragraph" w:styleId="IntenseQuote">
    <w:name w:val="Intense Quote"/>
    <w:basedOn w:val="Normal"/>
    <w:next w:val="Normal"/>
    <w:link w:val="IntenseQuoteChar"/>
    <w:uiPriority w:val="30"/>
    <w:qFormat/>
    <w:rsid w:val="00175D28"/>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IntenseQuoteChar">
    <w:name w:val="Intense Quote Char"/>
    <w:link w:val="IntenseQuote"/>
    <w:uiPriority w:val="30"/>
    <w:rsid w:val="00175D28"/>
    <w:rPr>
      <w:rFonts w:ascii="Calibri Light" w:eastAsia="SimSun" w:hAnsi="Calibri Light" w:cs="Times New Roman"/>
      <w:caps/>
      <w:color w:val="2E74B5"/>
      <w:sz w:val="28"/>
      <w:szCs w:val="28"/>
    </w:rPr>
  </w:style>
  <w:style w:type="character" w:styleId="SubtleEmphasis">
    <w:name w:val="Subtle Emphasis"/>
    <w:uiPriority w:val="19"/>
    <w:qFormat/>
    <w:rsid w:val="00175D28"/>
    <w:rPr>
      <w:i/>
      <w:iCs/>
      <w:color w:val="595959"/>
    </w:rPr>
  </w:style>
  <w:style w:type="character" w:styleId="IntenseEmphasis">
    <w:name w:val="Intense Emphasis"/>
    <w:uiPriority w:val="21"/>
    <w:qFormat/>
    <w:rsid w:val="00175D28"/>
    <w:rPr>
      <w:b/>
      <w:bCs/>
      <w:i/>
      <w:iCs/>
      <w:color w:val="auto"/>
    </w:rPr>
  </w:style>
  <w:style w:type="character" w:styleId="SubtleReference">
    <w:name w:val="Subtle Reference"/>
    <w:uiPriority w:val="31"/>
    <w:qFormat/>
    <w:rsid w:val="00175D28"/>
    <w:rPr>
      <w:caps w:val="0"/>
      <w:smallCaps/>
      <w:color w:val="404040"/>
      <w:spacing w:val="0"/>
      <w:u w:val="single" w:color="7F7F7F"/>
    </w:rPr>
  </w:style>
  <w:style w:type="character" w:styleId="IntenseReference">
    <w:name w:val="Intense Reference"/>
    <w:uiPriority w:val="32"/>
    <w:qFormat/>
    <w:rsid w:val="00175D28"/>
    <w:rPr>
      <w:b/>
      <w:bCs/>
      <w:caps w:val="0"/>
      <w:smallCaps/>
      <w:color w:val="auto"/>
      <w:spacing w:val="0"/>
      <w:u w:val="single"/>
    </w:rPr>
  </w:style>
  <w:style w:type="character" w:styleId="BookTitle">
    <w:name w:val="Book Title"/>
    <w:uiPriority w:val="33"/>
    <w:qFormat/>
    <w:rsid w:val="00175D28"/>
    <w:rPr>
      <w:b/>
      <w:bCs/>
      <w:caps w:val="0"/>
      <w:smallCaps/>
      <w:spacing w:val="0"/>
    </w:rPr>
  </w:style>
  <w:style w:type="paragraph" w:styleId="TOCHeading">
    <w:name w:val="TOC Heading"/>
    <w:basedOn w:val="Heading1"/>
    <w:next w:val="Normal"/>
    <w:uiPriority w:val="39"/>
    <w:unhideWhenUsed/>
    <w:qFormat/>
    <w:rsid w:val="00175D28"/>
    <w:pPr>
      <w:outlineLvl w:val="9"/>
    </w:pPr>
  </w:style>
  <w:style w:type="character" w:styleId="Hyperlink">
    <w:name w:val="Hyperlink"/>
    <w:uiPriority w:val="99"/>
    <w:unhideWhenUsed/>
    <w:rsid w:val="00EE495E"/>
    <w:rPr>
      <w:color w:val="0000FF"/>
      <w:u w:val="single"/>
    </w:rPr>
  </w:style>
  <w:style w:type="paragraph" w:styleId="TOC1">
    <w:name w:val="toc 1"/>
    <w:basedOn w:val="Normal"/>
    <w:next w:val="Normal"/>
    <w:autoRedefine/>
    <w:uiPriority w:val="39"/>
    <w:unhideWhenUsed/>
    <w:rsid w:val="001E2C78"/>
    <w:pPr>
      <w:spacing w:after="100"/>
    </w:pPr>
  </w:style>
  <w:style w:type="paragraph" w:styleId="TOC2">
    <w:name w:val="toc 2"/>
    <w:basedOn w:val="Normal"/>
    <w:next w:val="Normal"/>
    <w:autoRedefine/>
    <w:uiPriority w:val="39"/>
    <w:unhideWhenUsed/>
    <w:rsid w:val="001E2C78"/>
    <w:pPr>
      <w:spacing w:after="100"/>
      <w:ind w:left="210"/>
    </w:pPr>
  </w:style>
  <w:style w:type="character" w:styleId="UnresolvedMention">
    <w:name w:val="Unresolved Mention"/>
    <w:basedOn w:val="DefaultParagraphFont"/>
    <w:uiPriority w:val="99"/>
    <w:semiHidden/>
    <w:unhideWhenUsed/>
    <w:rsid w:val="00A216EC"/>
    <w:rPr>
      <w:color w:val="605E5C"/>
      <w:shd w:val="clear" w:color="auto" w:fill="E1DFDD"/>
    </w:rPr>
  </w:style>
  <w:style w:type="table" w:styleId="TableGrid">
    <w:name w:val="Table Grid"/>
    <w:basedOn w:val="TableNormal"/>
    <w:uiPriority w:val="39"/>
    <w:rsid w:val="00531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1">
      <w:bodyDiv w:val="1"/>
      <w:marLeft w:val="0"/>
      <w:marRight w:val="0"/>
      <w:marTop w:val="0"/>
      <w:marBottom w:val="0"/>
      <w:divBdr>
        <w:top w:val="none" w:sz="0" w:space="0" w:color="auto"/>
        <w:left w:val="none" w:sz="0" w:space="0" w:color="auto"/>
        <w:bottom w:val="none" w:sz="0" w:space="0" w:color="auto"/>
        <w:right w:val="none" w:sz="0" w:space="0" w:color="auto"/>
      </w:divBdr>
    </w:div>
    <w:div w:id="42026453">
      <w:bodyDiv w:val="1"/>
      <w:marLeft w:val="0"/>
      <w:marRight w:val="0"/>
      <w:marTop w:val="0"/>
      <w:marBottom w:val="0"/>
      <w:divBdr>
        <w:top w:val="none" w:sz="0" w:space="0" w:color="auto"/>
        <w:left w:val="none" w:sz="0" w:space="0" w:color="auto"/>
        <w:bottom w:val="none" w:sz="0" w:space="0" w:color="auto"/>
        <w:right w:val="none" w:sz="0" w:space="0" w:color="auto"/>
      </w:divBdr>
    </w:div>
    <w:div w:id="255214966">
      <w:bodyDiv w:val="1"/>
      <w:marLeft w:val="0"/>
      <w:marRight w:val="0"/>
      <w:marTop w:val="0"/>
      <w:marBottom w:val="0"/>
      <w:divBdr>
        <w:top w:val="none" w:sz="0" w:space="0" w:color="auto"/>
        <w:left w:val="none" w:sz="0" w:space="0" w:color="auto"/>
        <w:bottom w:val="none" w:sz="0" w:space="0" w:color="auto"/>
        <w:right w:val="none" w:sz="0" w:space="0" w:color="auto"/>
      </w:divBdr>
    </w:div>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 w:id="1260024456">
      <w:bodyDiv w:val="1"/>
      <w:marLeft w:val="0"/>
      <w:marRight w:val="0"/>
      <w:marTop w:val="0"/>
      <w:marBottom w:val="0"/>
      <w:divBdr>
        <w:top w:val="none" w:sz="0" w:space="0" w:color="auto"/>
        <w:left w:val="none" w:sz="0" w:space="0" w:color="auto"/>
        <w:bottom w:val="none" w:sz="0" w:space="0" w:color="auto"/>
        <w:right w:val="none" w:sz="0" w:space="0" w:color="auto"/>
      </w:divBdr>
    </w:div>
    <w:div w:id="1261915422">
      <w:bodyDiv w:val="1"/>
      <w:marLeft w:val="0"/>
      <w:marRight w:val="0"/>
      <w:marTop w:val="0"/>
      <w:marBottom w:val="0"/>
      <w:divBdr>
        <w:top w:val="none" w:sz="0" w:space="0" w:color="auto"/>
        <w:left w:val="none" w:sz="0" w:space="0" w:color="auto"/>
        <w:bottom w:val="none" w:sz="0" w:space="0" w:color="auto"/>
        <w:right w:val="none" w:sz="0" w:space="0" w:color="auto"/>
      </w:divBdr>
    </w:div>
    <w:div w:id="1491869924">
      <w:bodyDiv w:val="1"/>
      <w:marLeft w:val="0"/>
      <w:marRight w:val="0"/>
      <w:marTop w:val="0"/>
      <w:marBottom w:val="0"/>
      <w:divBdr>
        <w:top w:val="none" w:sz="0" w:space="0" w:color="auto"/>
        <w:left w:val="none" w:sz="0" w:space="0" w:color="auto"/>
        <w:bottom w:val="none" w:sz="0" w:space="0" w:color="auto"/>
        <w:right w:val="none" w:sz="0" w:space="0" w:color="auto"/>
      </w:divBdr>
    </w:div>
    <w:div w:id="1540120623">
      <w:bodyDiv w:val="1"/>
      <w:marLeft w:val="0"/>
      <w:marRight w:val="0"/>
      <w:marTop w:val="0"/>
      <w:marBottom w:val="0"/>
      <w:divBdr>
        <w:top w:val="none" w:sz="0" w:space="0" w:color="auto"/>
        <w:left w:val="none" w:sz="0" w:space="0" w:color="auto"/>
        <w:bottom w:val="none" w:sz="0" w:space="0" w:color="auto"/>
        <w:right w:val="none" w:sz="0" w:space="0" w:color="auto"/>
      </w:divBdr>
    </w:div>
    <w:div w:id="1710647139">
      <w:bodyDiv w:val="1"/>
      <w:marLeft w:val="0"/>
      <w:marRight w:val="0"/>
      <w:marTop w:val="0"/>
      <w:marBottom w:val="0"/>
      <w:divBdr>
        <w:top w:val="none" w:sz="0" w:space="0" w:color="auto"/>
        <w:left w:val="none" w:sz="0" w:space="0" w:color="auto"/>
        <w:bottom w:val="none" w:sz="0" w:space="0" w:color="auto"/>
        <w:right w:val="none" w:sz="0" w:space="0" w:color="auto"/>
      </w:divBdr>
      <w:divsChild>
        <w:div w:id="754863253">
          <w:marLeft w:val="0"/>
          <w:marRight w:val="0"/>
          <w:marTop w:val="0"/>
          <w:marBottom w:val="0"/>
          <w:divBdr>
            <w:top w:val="single" w:sz="2" w:space="0" w:color="D9D9E3"/>
            <w:left w:val="single" w:sz="2" w:space="0" w:color="D9D9E3"/>
            <w:bottom w:val="single" w:sz="2" w:space="0" w:color="D9D9E3"/>
            <w:right w:val="single" w:sz="2" w:space="0" w:color="D9D9E3"/>
          </w:divBdr>
          <w:divsChild>
            <w:div w:id="1380131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213294">
                  <w:marLeft w:val="0"/>
                  <w:marRight w:val="0"/>
                  <w:marTop w:val="0"/>
                  <w:marBottom w:val="0"/>
                  <w:divBdr>
                    <w:top w:val="single" w:sz="2" w:space="0" w:color="D9D9E3"/>
                    <w:left w:val="single" w:sz="2" w:space="0" w:color="D9D9E3"/>
                    <w:bottom w:val="single" w:sz="2" w:space="0" w:color="D9D9E3"/>
                    <w:right w:val="single" w:sz="2" w:space="0" w:color="D9D9E3"/>
                  </w:divBdr>
                  <w:divsChild>
                    <w:div w:id="175311998">
                      <w:marLeft w:val="0"/>
                      <w:marRight w:val="0"/>
                      <w:marTop w:val="0"/>
                      <w:marBottom w:val="0"/>
                      <w:divBdr>
                        <w:top w:val="single" w:sz="2" w:space="0" w:color="D9D9E3"/>
                        <w:left w:val="single" w:sz="2" w:space="0" w:color="D9D9E3"/>
                        <w:bottom w:val="single" w:sz="2" w:space="0" w:color="D9D9E3"/>
                        <w:right w:val="single" w:sz="2" w:space="0" w:color="D9D9E3"/>
                      </w:divBdr>
                      <w:divsChild>
                        <w:div w:id="1575163682">
                          <w:marLeft w:val="0"/>
                          <w:marRight w:val="0"/>
                          <w:marTop w:val="0"/>
                          <w:marBottom w:val="0"/>
                          <w:divBdr>
                            <w:top w:val="single" w:sz="2" w:space="0" w:color="D9D9E3"/>
                            <w:left w:val="single" w:sz="2" w:space="0" w:color="D9D9E3"/>
                            <w:bottom w:val="single" w:sz="2" w:space="0" w:color="D9D9E3"/>
                            <w:right w:val="single" w:sz="2" w:space="0" w:color="D9D9E3"/>
                          </w:divBdr>
                          <w:divsChild>
                            <w:div w:id="81607273">
                              <w:marLeft w:val="0"/>
                              <w:marRight w:val="0"/>
                              <w:marTop w:val="0"/>
                              <w:marBottom w:val="0"/>
                              <w:divBdr>
                                <w:top w:val="single" w:sz="2" w:space="0" w:color="D9D9E3"/>
                                <w:left w:val="single" w:sz="2" w:space="0" w:color="D9D9E3"/>
                                <w:bottom w:val="single" w:sz="2" w:space="0" w:color="D9D9E3"/>
                                <w:right w:val="single" w:sz="2" w:space="0" w:color="D9D9E3"/>
                              </w:divBdr>
                              <w:divsChild>
                                <w:div w:id="1764060011">
                                  <w:marLeft w:val="0"/>
                                  <w:marRight w:val="0"/>
                                  <w:marTop w:val="0"/>
                                  <w:marBottom w:val="0"/>
                                  <w:divBdr>
                                    <w:top w:val="single" w:sz="2" w:space="0" w:color="D9D9E3"/>
                                    <w:left w:val="single" w:sz="2" w:space="0" w:color="D9D9E3"/>
                                    <w:bottom w:val="single" w:sz="2" w:space="0" w:color="D9D9E3"/>
                                    <w:right w:val="single" w:sz="2" w:space="0" w:color="D9D9E3"/>
                                  </w:divBdr>
                                  <w:divsChild>
                                    <w:div w:id="849564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3453645">
      <w:bodyDiv w:val="1"/>
      <w:marLeft w:val="0"/>
      <w:marRight w:val="0"/>
      <w:marTop w:val="0"/>
      <w:marBottom w:val="0"/>
      <w:divBdr>
        <w:top w:val="none" w:sz="0" w:space="0" w:color="auto"/>
        <w:left w:val="none" w:sz="0" w:space="0" w:color="auto"/>
        <w:bottom w:val="none" w:sz="0" w:space="0" w:color="auto"/>
        <w:right w:val="none" w:sz="0" w:space="0" w:color="auto"/>
      </w:divBdr>
    </w:div>
    <w:div w:id="1797215700">
      <w:bodyDiv w:val="1"/>
      <w:marLeft w:val="0"/>
      <w:marRight w:val="0"/>
      <w:marTop w:val="0"/>
      <w:marBottom w:val="0"/>
      <w:divBdr>
        <w:top w:val="none" w:sz="0" w:space="0" w:color="auto"/>
        <w:left w:val="none" w:sz="0" w:space="0" w:color="auto"/>
        <w:bottom w:val="none" w:sz="0" w:space="0" w:color="auto"/>
        <w:right w:val="none" w:sz="0" w:space="0" w:color="auto"/>
      </w:divBdr>
    </w:div>
    <w:div w:id="189111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ChristinaTresa"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github.com/KennedyGI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hyperlink" Target="https://github.com/EnigmaTechx" TargetMode="External"/><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hyperlink" Target="https://github.com/vijay010498"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Kennedy%20Projects\Web%20Development\LVL4\CAPSTONE\PROPOSALS\Project-Proposal-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6A54C-3488-40F2-9385-6B839B71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Project-Proposal-Template.dot</Template>
  <TotalTime>14</TotalTime>
  <Pages>13</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Mbano</dc:creator>
  <cp:keywords/>
  <dc:description/>
  <cp:lastModifiedBy>Kennedy Mbano</cp:lastModifiedBy>
  <cp:revision>4</cp:revision>
  <cp:lastPrinted>2024-01-23T21:29:00Z</cp:lastPrinted>
  <dcterms:created xsi:type="dcterms:W3CDTF">2024-01-23T21:26:00Z</dcterms:created>
  <dcterms:modified xsi:type="dcterms:W3CDTF">2024-01-23T21:38:00Z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f3ca0598a3c9e5c601d1406452806332e836ffb2aba677f1a8549481dc1cd7cb</vt:lpwstr>
  </property>
</Properties>
</file>